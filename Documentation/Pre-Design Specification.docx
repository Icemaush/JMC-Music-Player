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5BA" w:rsidRDefault="00A535BA" w:rsidP="00224640">
      <w:pPr>
        <w:pStyle w:val="Title"/>
        <w:rPr>
          <w:rStyle w:val="Emphasis"/>
          <w:sz w:val="120"/>
          <w:szCs w:val="120"/>
        </w:rPr>
      </w:pPr>
      <w:r>
        <w:rPr>
          <w:rStyle w:val="Emphasis"/>
          <w:sz w:val="120"/>
          <w:szCs w:val="120"/>
        </w:rPr>
        <w:t>AT3 – Projec</w:t>
      </w:r>
      <w:bookmarkStart w:id="0" w:name="_GoBack"/>
      <w:bookmarkEnd w:id="0"/>
      <w:r>
        <w:rPr>
          <w:rStyle w:val="Emphasis"/>
          <w:sz w:val="120"/>
          <w:szCs w:val="120"/>
        </w:rPr>
        <w:t>t</w:t>
      </w:r>
    </w:p>
    <w:p w:rsidR="005A0FD4" w:rsidRPr="00CC4A97" w:rsidRDefault="00350290" w:rsidP="00224640">
      <w:pPr>
        <w:pStyle w:val="Title"/>
        <w:rPr>
          <w:rStyle w:val="Emphasis"/>
          <w:sz w:val="120"/>
          <w:szCs w:val="120"/>
        </w:rPr>
      </w:pPr>
      <w:r>
        <w:rPr>
          <w:rStyle w:val="Emphasis"/>
          <w:sz w:val="120"/>
          <w:szCs w:val="120"/>
        </w:rPr>
        <w:t>JMC Music Player</w:t>
      </w:r>
    </w:p>
    <w:p w:rsidR="002E626B" w:rsidRPr="000F1AEB" w:rsidRDefault="000F1AEB" w:rsidP="00224640">
      <w:pPr>
        <w:pStyle w:val="Title"/>
        <w:rPr>
          <w:sz w:val="96"/>
          <w:szCs w:val="120"/>
        </w:rPr>
      </w:pPr>
      <w:r w:rsidRPr="000F1AEB">
        <w:rPr>
          <w:sz w:val="96"/>
          <w:szCs w:val="120"/>
        </w:rPr>
        <w:t>Pre-Design Specification</w:t>
      </w:r>
    </w:p>
    <w:p w:rsidR="00CC4A97" w:rsidRDefault="00CC4A97" w:rsidP="00CC4A97"/>
    <w:p w:rsidR="00CC4A97" w:rsidRDefault="00CC4A97" w:rsidP="00CC4A97"/>
    <w:p w:rsidR="00CC4A97" w:rsidRDefault="00CC4A97" w:rsidP="00CC4A97"/>
    <w:p w:rsidR="00CC4A97" w:rsidRDefault="00CC4A97" w:rsidP="00CC4A97"/>
    <w:p w:rsidR="00CC4A97" w:rsidRDefault="00CC4A97" w:rsidP="00CC4A97"/>
    <w:p w:rsidR="00CC4A97" w:rsidRDefault="00CC4A97" w:rsidP="00CC4A97"/>
    <w:p w:rsidR="00CC4A97" w:rsidRPr="00CC4A97" w:rsidRDefault="00CC4A97" w:rsidP="00CC4A97"/>
    <w:p w:rsidR="00C31B26" w:rsidRPr="000040C5" w:rsidRDefault="00B3504D" w:rsidP="00224640">
      <w:pPr>
        <w:pStyle w:val="CoverHead1"/>
      </w:pPr>
      <w:sdt>
        <w:sdtPr>
          <w:id w:val="-30888360"/>
          <w:placeholder>
            <w:docPart w:val="A6FDBDCFF9FC4618A7414BF109E0ACD2"/>
          </w:placeholder>
          <w:temporary/>
          <w:showingPlcHdr/>
          <w15:appearance w15:val="hidden"/>
        </w:sdtPr>
        <w:sdtEndPr/>
        <w:sdtContent>
          <w:r w:rsidR="00224640" w:rsidRPr="000040C5">
            <w:t>Student:</w:t>
          </w:r>
        </w:sdtContent>
      </w:sdt>
    </w:p>
    <w:p w:rsidR="00C31B26" w:rsidRPr="000040C5" w:rsidRDefault="005A0FD4" w:rsidP="00224640">
      <w:pPr>
        <w:pStyle w:val="CoverHead2"/>
      </w:pPr>
      <w:r>
        <w:t>Reece Pieri</w:t>
      </w:r>
    </w:p>
    <w:p w:rsidR="00224640" w:rsidRPr="000040C5" w:rsidRDefault="005A0FD4" w:rsidP="00224640">
      <w:pPr>
        <w:pStyle w:val="CoverHead1"/>
      </w:pPr>
      <w:r>
        <w:t>Student ID:</w:t>
      </w:r>
    </w:p>
    <w:p w:rsidR="00EB6826" w:rsidRPr="000040C5" w:rsidRDefault="005A0FD4" w:rsidP="006C67DE">
      <w:pPr>
        <w:pStyle w:val="CoverHead2"/>
      </w:pPr>
      <w:r>
        <w:t>M087496</w:t>
      </w:r>
    </w:p>
    <w:p w:rsidR="00224640" w:rsidRPr="000040C5" w:rsidRDefault="00B3504D"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rsidR="00EB6826" w:rsidRPr="000040C5" w:rsidRDefault="00B3504D" w:rsidP="00224640">
      <w:pPr>
        <w:pStyle w:val="CoverHead2"/>
      </w:pPr>
      <w:sdt>
        <w:sdt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812DC">
            <w:rPr>
              <w:lang w:val="en-AU"/>
            </w:rPr>
            <w:t xml:space="preserve">Diploma of Software Development – </w:t>
          </w:r>
          <w:r w:rsidR="00951FD6">
            <w:rPr>
              <w:lang w:val="en-AU"/>
            </w:rPr>
            <w:t>Java</w:t>
          </w:r>
          <w:r w:rsidR="008812DC">
            <w:rPr>
              <w:lang w:val="en-AU"/>
            </w:rPr>
            <w:t xml:space="preserve"> III</w:t>
          </w:r>
        </w:sdtContent>
      </w:sdt>
    </w:p>
    <w:p w:rsidR="005A0FD4" w:rsidRDefault="00EB6826">
      <w:r w:rsidRPr="000040C5">
        <w:br w:type="page"/>
      </w:r>
    </w:p>
    <w:p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rsidR="005A0FD4" w:rsidRDefault="005A0FD4">
          <w:pPr>
            <w:pStyle w:val="TOCHeading"/>
          </w:pPr>
          <w:r>
            <w:t>Contents</w:t>
          </w:r>
        </w:p>
        <w:p w:rsidR="001B2BB8" w:rsidRDefault="005A0FD4">
          <w:pPr>
            <w:pStyle w:val="TOC1"/>
            <w:tabs>
              <w:tab w:val="right" w:leader="dot" w:pos="9394"/>
            </w:tabs>
            <w:rPr>
              <w:rFonts w:eastAsiaTheme="minorEastAsia"/>
              <w:noProof/>
              <w:color w:val="auto"/>
              <w:sz w:val="22"/>
              <w:szCs w:val="22"/>
              <w:lang w:val="en-AU" w:eastAsia="zh-TW"/>
            </w:rPr>
          </w:pPr>
          <w:r>
            <w:fldChar w:fldCharType="begin"/>
          </w:r>
          <w:r>
            <w:instrText xml:space="preserve"> TOC \o "1-3" \h \z \u </w:instrText>
          </w:r>
          <w:r>
            <w:fldChar w:fldCharType="separate"/>
          </w:r>
          <w:hyperlink w:anchor="_Toc57215328" w:history="1">
            <w:r w:rsidR="001B2BB8" w:rsidRPr="00DB50C3">
              <w:rPr>
                <w:rStyle w:val="Hyperlink"/>
                <w:noProof/>
              </w:rPr>
              <w:t>UML Class Diagram</w:t>
            </w:r>
            <w:r w:rsidR="001B2BB8">
              <w:rPr>
                <w:noProof/>
                <w:webHidden/>
              </w:rPr>
              <w:tab/>
            </w:r>
            <w:r w:rsidR="001B2BB8">
              <w:rPr>
                <w:noProof/>
                <w:webHidden/>
              </w:rPr>
              <w:fldChar w:fldCharType="begin"/>
            </w:r>
            <w:r w:rsidR="001B2BB8">
              <w:rPr>
                <w:noProof/>
                <w:webHidden/>
              </w:rPr>
              <w:instrText xml:space="preserve"> PAGEREF _Toc57215328 \h </w:instrText>
            </w:r>
            <w:r w:rsidR="001B2BB8">
              <w:rPr>
                <w:noProof/>
                <w:webHidden/>
              </w:rPr>
            </w:r>
            <w:r w:rsidR="001B2BB8">
              <w:rPr>
                <w:noProof/>
                <w:webHidden/>
              </w:rPr>
              <w:fldChar w:fldCharType="separate"/>
            </w:r>
            <w:r w:rsidR="00767FED">
              <w:rPr>
                <w:noProof/>
                <w:webHidden/>
              </w:rPr>
              <w:t>3</w:t>
            </w:r>
            <w:r w:rsidR="001B2BB8">
              <w:rPr>
                <w:noProof/>
                <w:webHidden/>
              </w:rPr>
              <w:fldChar w:fldCharType="end"/>
            </w:r>
          </w:hyperlink>
        </w:p>
        <w:p w:rsidR="001B2BB8" w:rsidRDefault="00B3504D">
          <w:pPr>
            <w:pStyle w:val="TOC3"/>
            <w:tabs>
              <w:tab w:val="right" w:leader="dot" w:pos="9394"/>
            </w:tabs>
            <w:rPr>
              <w:rFonts w:eastAsiaTheme="minorEastAsia"/>
              <w:noProof/>
              <w:color w:val="auto"/>
              <w:sz w:val="22"/>
              <w:szCs w:val="22"/>
              <w:lang w:val="en-AU" w:eastAsia="zh-TW"/>
            </w:rPr>
          </w:pPr>
          <w:hyperlink w:anchor="_Toc57215329" w:history="1">
            <w:r w:rsidR="001B2BB8" w:rsidRPr="00DB50C3">
              <w:rPr>
                <w:rStyle w:val="Hyperlink"/>
                <w:noProof/>
              </w:rPr>
              <w:t>Server</w:t>
            </w:r>
            <w:r w:rsidR="001B2BB8">
              <w:rPr>
                <w:noProof/>
                <w:webHidden/>
              </w:rPr>
              <w:tab/>
            </w:r>
            <w:r w:rsidR="001B2BB8">
              <w:rPr>
                <w:noProof/>
                <w:webHidden/>
              </w:rPr>
              <w:fldChar w:fldCharType="begin"/>
            </w:r>
            <w:r w:rsidR="001B2BB8">
              <w:rPr>
                <w:noProof/>
                <w:webHidden/>
              </w:rPr>
              <w:instrText xml:space="preserve"> PAGEREF _Toc57215329 \h </w:instrText>
            </w:r>
            <w:r w:rsidR="001B2BB8">
              <w:rPr>
                <w:noProof/>
                <w:webHidden/>
              </w:rPr>
            </w:r>
            <w:r w:rsidR="001B2BB8">
              <w:rPr>
                <w:noProof/>
                <w:webHidden/>
              </w:rPr>
              <w:fldChar w:fldCharType="separate"/>
            </w:r>
            <w:r w:rsidR="00767FED">
              <w:rPr>
                <w:noProof/>
                <w:webHidden/>
              </w:rPr>
              <w:t>3</w:t>
            </w:r>
            <w:r w:rsidR="001B2BB8">
              <w:rPr>
                <w:noProof/>
                <w:webHidden/>
              </w:rPr>
              <w:fldChar w:fldCharType="end"/>
            </w:r>
          </w:hyperlink>
        </w:p>
        <w:p w:rsidR="001B2BB8" w:rsidRDefault="00B3504D">
          <w:pPr>
            <w:pStyle w:val="TOC3"/>
            <w:tabs>
              <w:tab w:val="right" w:leader="dot" w:pos="9394"/>
            </w:tabs>
            <w:rPr>
              <w:rFonts w:eastAsiaTheme="minorEastAsia"/>
              <w:noProof/>
              <w:color w:val="auto"/>
              <w:sz w:val="22"/>
              <w:szCs w:val="22"/>
              <w:lang w:val="en-AU" w:eastAsia="zh-TW"/>
            </w:rPr>
          </w:pPr>
          <w:hyperlink w:anchor="_Toc57215330" w:history="1">
            <w:r w:rsidR="001B2BB8" w:rsidRPr="00DB50C3">
              <w:rPr>
                <w:rStyle w:val="Hyperlink"/>
                <w:noProof/>
              </w:rPr>
              <w:t>Client</w:t>
            </w:r>
            <w:r w:rsidR="001B2BB8">
              <w:rPr>
                <w:noProof/>
                <w:webHidden/>
              </w:rPr>
              <w:tab/>
            </w:r>
            <w:r w:rsidR="001B2BB8">
              <w:rPr>
                <w:noProof/>
                <w:webHidden/>
              </w:rPr>
              <w:fldChar w:fldCharType="begin"/>
            </w:r>
            <w:r w:rsidR="001B2BB8">
              <w:rPr>
                <w:noProof/>
                <w:webHidden/>
              </w:rPr>
              <w:instrText xml:space="preserve"> PAGEREF _Toc57215330 \h </w:instrText>
            </w:r>
            <w:r w:rsidR="001B2BB8">
              <w:rPr>
                <w:noProof/>
                <w:webHidden/>
              </w:rPr>
            </w:r>
            <w:r w:rsidR="001B2BB8">
              <w:rPr>
                <w:noProof/>
                <w:webHidden/>
              </w:rPr>
              <w:fldChar w:fldCharType="separate"/>
            </w:r>
            <w:r w:rsidR="00767FED">
              <w:rPr>
                <w:noProof/>
                <w:webHidden/>
              </w:rPr>
              <w:t>4</w:t>
            </w:r>
            <w:r w:rsidR="001B2BB8">
              <w:rPr>
                <w:noProof/>
                <w:webHidden/>
              </w:rPr>
              <w:fldChar w:fldCharType="end"/>
            </w:r>
          </w:hyperlink>
        </w:p>
        <w:p w:rsidR="001B2BB8" w:rsidRDefault="00B3504D">
          <w:pPr>
            <w:pStyle w:val="TOC1"/>
            <w:tabs>
              <w:tab w:val="right" w:leader="dot" w:pos="9394"/>
            </w:tabs>
            <w:rPr>
              <w:rFonts w:eastAsiaTheme="minorEastAsia"/>
              <w:noProof/>
              <w:color w:val="auto"/>
              <w:sz w:val="22"/>
              <w:szCs w:val="22"/>
              <w:lang w:val="en-AU" w:eastAsia="zh-TW"/>
            </w:rPr>
          </w:pPr>
          <w:hyperlink w:anchor="_Toc57215332" w:history="1">
            <w:r w:rsidR="001B2BB8" w:rsidRPr="00DB50C3">
              <w:rPr>
                <w:rStyle w:val="Hyperlink"/>
                <w:noProof/>
              </w:rPr>
              <w:t>Third-Party Libraries</w:t>
            </w:r>
            <w:r w:rsidR="001B2BB8">
              <w:rPr>
                <w:noProof/>
                <w:webHidden/>
              </w:rPr>
              <w:tab/>
            </w:r>
            <w:r w:rsidR="001B2BB8">
              <w:rPr>
                <w:noProof/>
                <w:webHidden/>
              </w:rPr>
              <w:fldChar w:fldCharType="begin"/>
            </w:r>
            <w:r w:rsidR="001B2BB8">
              <w:rPr>
                <w:noProof/>
                <w:webHidden/>
              </w:rPr>
              <w:instrText xml:space="preserve"> PAGEREF _Toc57215332 \h </w:instrText>
            </w:r>
            <w:r w:rsidR="001B2BB8">
              <w:rPr>
                <w:noProof/>
                <w:webHidden/>
              </w:rPr>
            </w:r>
            <w:r w:rsidR="001B2BB8">
              <w:rPr>
                <w:noProof/>
                <w:webHidden/>
              </w:rPr>
              <w:fldChar w:fldCharType="separate"/>
            </w:r>
            <w:r w:rsidR="00767FED">
              <w:rPr>
                <w:noProof/>
                <w:webHidden/>
              </w:rPr>
              <w:t>5</w:t>
            </w:r>
            <w:r w:rsidR="001B2BB8">
              <w:rPr>
                <w:noProof/>
                <w:webHidden/>
              </w:rPr>
              <w:fldChar w:fldCharType="end"/>
            </w:r>
          </w:hyperlink>
        </w:p>
        <w:p w:rsidR="001B2BB8" w:rsidRDefault="00B3504D">
          <w:pPr>
            <w:pStyle w:val="TOC1"/>
            <w:tabs>
              <w:tab w:val="right" w:leader="dot" w:pos="9394"/>
            </w:tabs>
            <w:rPr>
              <w:rFonts w:eastAsiaTheme="minorEastAsia"/>
              <w:noProof/>
              <w:color w:val="auto"/>
              <w:sz w:val="22"/>
              <w:szCs w:val="22"/>
              <w:lang w:val="en-AU" w:eastAsia="zh-TW"/>
            </w:rPr>
          </w:pPr>
          <w:hyperlink w:anchor="_Toc57215333" w:history="1">
            <w:r w:rsidR="001B2BB8" w:rsidRPr="00DB50C3">
              <w:rPr>
                <w:rStyle w:val="Hyperlink"/>
                <w:noProof/>
              </w:rPr>
              <w:t>Test Data</w:t>
            </w:r>
            <w:r w:rsidR="001B2BB8">
              <w:rPr>
                <w:noProof/>
                <w:webHidden/>
              </w:rPr>
              <w:tab/>
            </w:r>
            <w:r w:rsidR="001B2BB8">
              <w:rPr>
                <w:noProof/>
                <w:webHidden/>
              </w:rPr>
              <w:fldChar w:fldCharType="begin"/>
            </w:r>
            <w:r w:rsidR="001B2BB8">
              <w:rPr>
                <w:noProof/>
                <w:webHidden/>
              </w:rPr>
              <w:instrText xml:space="preserve"> PAGEREF _Toc57215333 \h </w:instrText>
            </w:r>
            <w:r w:rsidR="001B2BB8">
              <w:rPr>
                <w:noProof/>
                <w:webHidden/>
              </w:rPr>
            </w:r>
            <w:r w:rsidR="001B2BB8">
              <w:rPr>
                <w:noProof/>
                <w:webHidden/>
              </w:rPr>
              <w:fldChar w:fldCharType="separate"/>
            </w:r>
            <w:r w:rsidR="00767FED">
              <w:rPr>
                <w:noProof/>
                <w:webHidden/>
              </w:rPr>
              <w:t>6</w:t>
            </w:r>
            <w:r w:rsidR="001B2BB8">
              <w:rPr>
                <w:noProof/>
                <w:webHidden/>
              </w:rPr>
              <w:fldChar w:fldCharType="end"/>
            </w:r>
          </w:hyperlink>
        </w:p>
        <w:p w:rsidR="001B2BB8" w:rsidRDefault="00B3504D">
          <w:pPr>
            <w:pStyle w:val="TOC1"/>
            <w:tabs>
              <w:tab w:val="right" w:leader="dot" w:pos="9394"/>
            </w:tabs>
            <w:rPr>
              <w:rFonts w:eastAsiaTheme="minorEastAsia"/>
              <w:noProof/>
              <w:color w:val="auto"/>
              <w:sz w:val="22"/>
              <w:szCs w:val="22"/>
              <w:lang w:val="en-AU" w:eastAsia="zh-TW"/>
            </w:rPr>
          </w:pPr>
          <w:hyperlink w:anchor="_Toc57215334" w:history="1">
            <w:r w:rsidR="001B2BB8" w:rsidRPr="00DB50C3">
              <w:rPr>
                <w:rStyle w:val="Hyperlink"/>
                <w:noProof/>
                <w:lang w:val="en-AU"/>
              </w:rPr>
              <w:t>Sample Unit Test</w:t>
            </w:r>
            <w:r w:rsidR="001B2BB8">
              <w:rPr>
                <w:noProof/>
                <w:webHidden/>
              </w:rPr>
              <w:tab/>
            </w:r>
            <w:r w:rsidR="001B2BB8">
              <w:rPr>
                <w:noProof/>
                <w:webHidden/>
              </w:rPr>
              <w:fldChar w:fldCharType="begin"/>
            </w:r>
            <w:r w:rsidR="001B2BB8">
              <w:rPr>
                <w:noProof/>
                <w:webHidden/>
              </w:rPr>
              <w:instrText xml:space="preserve"> PAGEREF _Toc57215334 \h </w:instrText>
            </w:r>
            <w:r w:rsidR="001B2BB8">
              <w:rPr>
                <w:noProof/>
                <w:webHidden/>
              </w:rPr>
            </w:r>
            <w:r w:rsidR="001B2BB8">
              <w:rPr>
                <w:noProof/>
                <w:webHidden/>
              </w:rPr>
              <w:fldChar w:fldCharType="separate"/>
            </w:r>
            <w:r w:rsidR="00767FED">
              <w:rPr>
                <w:noProof/>
                <w:webHidden/>
              </w:rPr>
              <w:t>7</w:t>
            </w:r>
            <w:r w:rsidR="001B2BB8">
              <w:rPr>
                <w:noProof/>
                <w:webHidden/>
              </w:rPr>
              <w:fldChar w:fldCharType="end"/>
            </w:r>
          </w:hyperlink>
        </w:p>
        <w:p w:rsidR="001B2BB8" w:rsidRDefault="00B3504D">
          <w:pPr>
            <w:pStyle w:val="TOC1"/>
            <w:tabs>
              <w:tab w:val="right" w:leader="dot" w:pos="9394"/>
            </w:tabs>
            <w:rPr>
              <w:rFonts w:eastAsiaTheme="minorEastAsia"/>
              <w:noProof/>
              <w:color w:val="auto"/>
              <w:sz w:val="22"/>
              <w:szCs w:val="22"/>
              <w:lang w:val="en-AU" w:eastAsia="zh-TW"/>
            </w:rPr>
          </w:pPr>
          <w:hyperlink w:anchor="_Toc57215335" w:history="1">
            <w:r w:rsidR="001B2BB8" w:rsidRPr="00DB50C3">
              <w:rPr>
                <w:rStyle w:val="Hyperlink"/>
                <w:noProof/>
                <w:lang w:val="en-AU"/>
              </w:rPr>
              <w:t>Source Control Repository</w:t>
            </w:r>
            <w:r w:rsidR="001B2BB8">
              <w:rPr>
                <w:noProof/>
                <w:webHidden/>
              </w:rPr>
              <w:tab/>
            </w:r>
            <w:r w:rsidR="001B2BB8">
              <w:rPr>
                <w:noProof/>
                <w:webHidden/>
              </w:rPr>
              <w:fldChar w:fldCharType="begin"/>
            </w:r>
            <w:r w:rsidR="001B2BB8">
              <w:rPr>
                <w:noProof/>
                <w:webHidden/>
              </w:rPr>
              <w:instrText xml:space="preserve"> PAGEREF _Toc57215335 \h </w:instrText>
            </w:r>
            <w:r w:rsidR="001B2BB8">
              <w:rPr>
                <w:noProof/>
                <w:webHidden/>
              </w:rPr>
            </w:r>
            <w:r w:rsidR="001B2BB8">
              <w:rPr>
                <w:noProof/>
                <w:webHidden/>
              </w:rPr>
              <w:fldChar w:fldCharType="separate"/>
            </w:r>
            <w:r w:rsidR="00767FED">
              <w:rPr>
                <w:noProof/>
                <w:webHidden/>
              </w:rPr>
              <w:t>8</w:t>
            </w:r>
            <w:r w:rsidR="001B2BB8">
              <w:rPr>
                <w:noProof/>
                <w:webHidden/>
              </w:rPr>
              <w:fldChar w:fldCharType="end"/>
            </w:r>
          </w:hyperlink>
        </w:p>
        <w:p w:rsidR="005A0FD4" w:rsidRDefault="005A0FD4">
          <w:r>
            <w:rPr>
              <w:b/>
              <w:bCs/>
              <w:noProof/>
            </w:rPr>
            <w:fldChar w:fldCharType="end"/>
          </w:r>
        </w:p>
      </w:sdtContent>
    </w:sdt>
    <w:p w:rsidR="00352EB5" w:rsidRPr="00352EB5" w:rsidRDefault="00352EB5">
      <w:r>
        <w:br w:type="page"/>
      </w:r>
    </w:p>
    <w:p w:rsidR="000133DC" w:rsidRDefault="000133DC" w:rsidP="000133DC">
      <w:pPr>
        <w:pStyle w:val="Heading1"/>
      </w:pPr>
      <w:bookmarkStart w:id="1" w:name="_Toc57215328"/>
      <w:r>
        <w:lastRenderedPageBreak/>
        <w:t>UML Class Diagram</w:t>
      </w:r>
      <w:bookmarkEnd w:id="1"/>
    </w:p>
    <w:p w:rsidR="00A12C75" w:rsidRDefault="00C80231" w:rsidP="00C80231">
      <w:pPr>
        <w:pStyle w:val="Sub-heading"/>
      </w:pPr>
      <w:bookmarkStart w:id="2" w:name="_Toc57215329"/>
      <w:r>
        <w:t>Server</w:t>
      </w:r>
      <w:bookmarkEnd w:id="2"/>
    </w:p>
    <w:p w:rsidR="000133DC" w:rsidRDefault="00A12C75" w:rsidP="000133DC">
      <w:r>
        <w:rPr>
          <w:noProof/>
          <w:lang w:val="en-AU" w:eastAsia="zh-TW"/>
        </w:rPr>
        <w:drawing>
          <wp:inline distT="0" distB="0" distL="0" distR="0" wp14:anchorId="4C91E36C" wp14:editId="13CE8B9E">
            <wp:extent cx="5971540" cy="5060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UML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5060315"/>
                    </a:xfrm>
                    <a:prstGeom prst="rect">
                      <a:avLst/>
                    </a:prstGeom>
                  </pic:spPr>
                </pic:pic>
              </a:graphicData>
            </a:graphic>
          </wp:inline>
        </w:drawing>
      </w:r>
    </w:p>
    <w:p w:rsidR="000C3FF6" w:rsidRDefault="000C3FF6" w:rsidP="000133DC"/>
    <w:p w:rsidR="00A12C75" w:rsidRDefault="00A12C75">
      <w:pPr>
        <w:rPr>
          <w:b/>
          <w:color w:val="4472C4" w:themeColor="accent1"/>
          <w:sz w:val="32"/>
          <w:szCs w:val="32"/>
        </w:rPr>
      </w:pPr>
      <w:r>
        <w:br w:type="page"/>
      </w:r>
    </w:p>
    <w:p w:rsidR="000C3FF6" w:rsidRDefault="000C3FF6" w:rsidP="000C3FF6">
      <w:pPr>
        <w:pStyle w:val="Sub-heading"/>
      </w:pPr>
      <w:bookmarkStart w:id="3" w:name="_Toc57215330"/>
      <w:r>
        <w:lastRenderedPageBreak/>
        <w:t>Client</w:t>
      </w:r>
      <w:bookmarkEnd w:id="3"/>
    </w:p>
    <w:p w:rsidR="00954A52" w:rsidRPr="000133DC" w:rsidRDefault="00954A52" w:rsidP="000C3FF6">
      <w:pPr>
        <w:pStyle w:val="Sub-heading"/>
      </w:pPr>
      <w:bookmarkStart w:id="4" w:name="_Toc57214031"/>
      <w:bookmarkStart w:id="5" w:name="_Toc57215331"/>
      <w:r>
        <w:rPr>
          <w:noProof/>
          <w:lang w:val="en-AU" w:eastAsia="zh-TW"/>
        </w:rPr>
        <w:drawing>
          <wp:inline distT="0" distB="0" distL="0" distR="0" wp14:anchorId="75CED6A8" wp14:editId="1B0DD5F5">
            <wp:extent cx="5971540" cy="597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UML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71540" cy="5971540"/>
                    </a:xfrm>
                    <a:prstGeom prst="rect">
                      <a:avLst/>
                    </a:prstGeom>
                  </pic:spPr>
                </pic:pic>
              </a:graphicData>
            </a:graphic>
          </wp:inline>
        </w:drawing>
      </w:r>
      <w:bookmarkEnd w:id="4"/>
      <w:bookmarkEnd w:id="5"/>
    </w:p>
    <w:p w:rsidR="00954A52" w:rsidRDefault="00954A52">
      <w:pPr>
        <w:rPr>
          <w:rFonts w:asciiTheme="majorHAnsi" w:hAnsiTheme="majorHAnsi"/>
          <w:b/>
          <w:bCs/>
          <w:sz w:val="72"/>
          <w:szCs w:val="18"/>
        </w:rPr>
      </w:pPr>
      <w:r>
        <w:br w:type="page"/>
      </w:r>
    </w:p>
    <w:p w:rsidR="007B2384" w:rsidRDefault="007B2384" w:rsidP="007B2384">
      <w:pPr>
        <w:pStyle w:val="Heading1"/>
      </w:pPr>
      <w:bookmarkStart w:id="6" w:name="_Toc57215332"/>
      <w:r>
        <w:lastRenderedPageBreak/>
        <w:t>Third-Party Libraries</w:t>
      </w:r>
      <w:bookmarkEnd w:id="6"/>
    </w:p>
    <w:tbl>
      <w:tblPr>
        <w:tblStyle w:val="TableGrid"/>
        <w:tblW w:w="0" w:type="auto"/>
        <w:tblLook w:val="04A0" w:firstRow="1" w:lastRow="0" w:firstColumn="1" w:lastColumn="0" w:noHBand="0" w:noVBand="1"/>
      </w:tblPr>
      <w:tblGrid>
        <w:gridCol w:w="2122"/>
        <w:gridCol w:w="7272"/>
      </w:tblGrid>
      <w:tr w:rsidR="007B2384" w:rsidTr="007B2384">
        <w:tc>
          <w:tcPr>
            <w:tcW w:w="2122" w:type="dxa"/>
          </w:tcPr>
          <w:p w:rsidR="007B2384" w:rsidRPr="007B2384" w:rsidRDefault="007B2384" w:rsidP="007B2384">
            <w:pPr>
              <w:jc w:val="center"/>
              <w:rPr>
                <w:b/>
              </w:rPr>
            </w:pPr>
            <w:r>
              <w:rPr>
                <w:b/>
              </w:rPr>
              <w:t>Name</w:t>
            </w:r>
          </w:p>
        </w:tc>
        <w:tc>
          <w:tcPr>
            <w:tcW w:w="7272" w:type="dxa"/>
          </w:tcPr>
          <w:p w:rsidR="007B2384" w:rsidRPr="007B2384" w:rsidRDefault="007B2384" w:rsidP="007B2384">
            <w:pPr>
              <w:jc w:val="center"/>
              <w:rPr>
                <w:b/>
              </w:rPr>
            </w:pPr>
            <w:r>
              <w:rPr>
                <w:b/>
              </w:rPr>
              <w:t>Function</w:t>
            </w:r>
          </w:p>
        </w:tc>
      </w:tr>
      <w:tr w:rsidR="007B2384" w:rsidTr="007B2384">
        <w:tc>
          <w:tcPr>
            <w:tcW w:w="2122" w:type="dxa"/>
          </w:tcPr>
          <w:p w:rsidR="007B2384" w:rsidRDefault="00954A52" w:rsidP="007B2384">
            <w:proofErr w:type="spellStart"/>
            <w:r>
              <w:t>OpenCSV</w:t>
            </w:r>
            <w:proofErr w:type="spellEnd"/>
          </w:p>
        </w:tc>
        <w:tc>
          <w:tcPr>
            <w:tcW w:w="7272" w:type="dxa"/>
          </w:tcPr>
          <w:p w:rsidR="007B2384" w:rsidRDefault="007B2384" w:rsidP="007B2384">
            <w:r>
              <w:t>Reads and parses .csv files.</w:t>
            </w:r>
          </w:p>
        </w:tc>
      </w:tr>
    </w:tbl>
    <w:p w:rsidR="007B2384" w:rsidRDefault="007B2384" w:rsidP="007B2384"/>
    <w:p w:rsidR="004A20D6" w:rsidRPr="000040C5" w:rsidRDefault="0055413D" w:rsidP="00951E57">
      <w:r>
        <w:br w:type="page"/>
      </w:r>
    </w:p>
    <w:p w:rsidR="00EC7EB3" w:rsidRDefault="00753EC1" w:rsidP="00EC7EB3">
      <w:pPr>
        <w:pStyle w:val="Heading1"/>
      </w:pPr>
      <w:bookmarkStart w:id="7" w:name="_Toc57215333"/>
      <w:r>
        <w:lastRenderedPageBreak/>
        <w:t>Test Data</w:t>
      </w:r>
      <w:bookmarkEnd w:id="7"/>
    </w:p>
    <w:tbl>
      <w:tblPr>
        <w:tblStyle w:val="TableGrid"/>
        <w:tblW w:w="10167" w:type="dxa"/>
        <w:tblInd w:w="-714" w:type="dxa"/>
        <w:tblLook w:val="04A0" w:firstRow="1" w:lastRow="0" w:firstColumn="1" w:lastColumn="0" w:noHBand="0" w:noVBand="1"/>
      </w:tblPr>
      <w:tblGrid>
        <w:gridCol w:w="1335"/>
        <w:gridCol w:w="2493"/>
        <w:gridCol w:w="3118"/>
        <w:gridCol w:w="3221"/>
      </w:tblGrid>
      <w:tr w:rsidR="00753EC1" w:rsidRPr="00753EC1" w:rsidTr="00753EC1">
        <w:tc>
          <w:tcPr>
            <w:tcW w:w="1335" w:type="dxa"/>
          </w:tcPr>
          <w:p w:rsidR="00753EC1" w:rsidRPr="00753EC1" w:rsidRDefault="00753EC1" w:rsidP="00753EC1">
            <w:pPr>
              <w:jc w:val="center"/>
              <w:rPr>
                <w:b/>
              </w:rPr>
            </w:pPr>
            <w:r w:rsidRPr="00753EC1">
              <w:rPr>
                <w:b/>
              </w:rPr>
              <w:t>Test Case</w:t>
            </w:r>
          </w:p>
        </w:tc>
        <w:tc>
          <w:tcPr>
            <w:tcW w:w="2493" w:type="dxa"/>
          </w:tcPr>
          <w:p w:rsidR="00753EC1" w:rsidRPr="00753EC1" w:rsidRDefault="00753EC1" w:rsidP="00753EC1">
            <w:pPr>
              <w:jc w:val="center"/>
              <w:rPr>
                <w:b/>
              </w:rPr>
            </w:pPr>
            <w:r w:rsidRPr="00753EC1">
              <w:rPr>
                <w:b/>
              </w:rPr>
              <w:t>Description</w:t>
            </w:r>
          </w:p>
        </w:tc>
        <w:tc>
          <w:tcPr>
            <w:tcW w:w="3118" w:type="dxa"/>
          </w:tcPr>
          <w:p w:rsidR="00753EC1" w:rsidRPr="00753EC1" w:rsidRDefault="00753EC1" w:rsidP="00753EC1">
            <w:pPr>
              <w:jc w:val="center"/>
              <w:rPr>
                <w:b/>
              </w:rPr>
            </w:pPr>
            <w:r w:rsidRPr="00753EC1">
              <w:rPr>
                <w:b/>
              </w:rPr>
              <w:t>Expected</w:t>
            </w:r>
            <w:r w:rsidR="004F16C9">
              <w:rPr>
                <w:b/>
              </w:rPr>
              <w:t xml:space="preserve"> Result</w:t>
            </w:r>
          </w:p>
        </w:tc>
        <w:tc>
          <w:tcPr>
            <w:tcW w:w="3221" w:type="dxa"/>
          </w:tcPr>
          <w:p w:rsidR="00753EC1" w:rsidRPr="00753EC1" w:rsidRDefault="004F16C9" w:rsidP="00753EC1">
            <w:pPr>
              <w:jc w:val="center"/>
              <w:rPr>
                <w:b/>
              </w:rPr>
            </w:pPr>
            <w:r>
              <w:rPr>
                <w:b/>
              </w:rPr>
              <w:t>Actual Result</w:t>
            </w:r>
          </w:p>
        </w:tc>
      </w:tr>
      <w:tr w:rsidR="00753EC1" w:rsidTr="00753EC1">
        <w:tc>
          <w:tcPr>
            <w:tcW w:w="1335" w:type="dxa"/>
          </w:tcPr>
          <w:p w:rsidR="00753EC1" w:rsidRDefault="00753EC1" w:rsidP="00753EC1">
            <w:r>
              <w:t>Case 1</w:t>
            </w:r>
          </w:p>
        </w:tc>
        <w:tc>
          <w:tcPr>
            <w:tcW w:w="2493" w:type="dxa"/>
          </w:tcPr>
          <w:p w:rsidR="00753EC1" w:rsidRDefault="00903287" w:rsidP="00917024">
            <w:r>
              <w:t>Start server</w:t>
            </w:r>
          </w:p>
        </w:tc>
        <w:tc>
          <w:tcPr>
            <w:tcW w:w="3118" w:type="dxa"/>
          </w:tcPr>
          <w:p w:rsidR="00753EC1" w:rsidRDefault="00903287" w:rsidP="00903287">
            <w:r>
              <w:t>Load user information from file and begin listening for incoming connections</w:t>
            </w:r>
          </w:p>
        </w:tc>
        <w:tc>
          <w:tcPr>
            <w:tcW w:w="3221" w:type="dxa"/>
          </w:tcPr>
          <w:p w:rsidR="00753EC1" w:rsidRDefault="00753EC1" w:rsidP="004F16C9"/>
        </w:tc>
      </w:tr>
      <w:tr w:rsidR="00753EC1" w:rsidTr="00753EC1">
        <w:tc>
          <w:tcPr>
            <w:tcW w:w="1335" w:type="dxa"/>
          </w:tcPr>
          <w:p w:rsidR="00753EC1" w:rsidRDefault="00753EC1" w:rsidP="00753EC1">
            <w:r>
              <w:t>Case 2</w:t>
            </w:r>
          </w:p>
        </w:tc>
        <w:tc>
          <w:tcPr>
            <w:tcW w:w="2493" w:type="dxa"/>
          </w:tcPr>
          <w:p w:rsidR="00753EC1" w:rsidRDefault="00903287" w:rsidP="00753EC1">
            <w:r>
              <w:t>Stop server</w:t>
            </w:r>
          </w:p>
        </w:tc>
        <w:tc>
          <w:tcPr>
            <w:tcW w:w="3118" w:type="dxa"/>
          </w:tcPr>
          <w:p w:rsidR="00753EC1" w:rsidRDefault="00903287" w:rsidP="00133AE7">
            <w:r>
              <w:t>Save user information to file and stop lis</w:t>
            </w:r>
            <w:r w:rsidR="00E756CA">
              <w:t>tening for incoming connections</w:t>
            </w:r>
          </w:p>
        </w:tc>
        <w:tc>
          <w:tcPr>
            <w:tcW w:w="3221" w:type="dxa"/>
          </w:tcPr>
          <w:p w:rsidR="00753EC1" w:rsidRDefault="00753EC1" w:rsidP="00753EC1"/>
        </w:tc>
      </w:tr>
      <w:tr w:rsidR="00E756CA" w:rsidTr="00753EC1">
        <w:tc>
          <w:tcPr>
            <w:tcW w:w="1335" w:type="dxa"/>
          </w:tcPr>
          <w:p w:rsidR="00E756CA" w:rsidRDefault="00E756CA" w:rsidP="00753EC1">
            <w:r>
              <w:t>Case 3</w:t>
            </w:r>
          </w:p>
        </w:tc>
        <w:tc>
          <w:tcPr>
            <w:tcW w:w="2493" w:type="dxa"/>
          </w:tcPr>
          <w:p w:rsidR="00E756CA" w:rsidRDefault="00E756CA" w:rsidP="00753EC1">
            <w:r>
              <w:t>Remove user</w:t>
            </w:r>
          </w:p>
        </w:tc>
        <w:tc>
          <w:tcPr>
            <w:tcW w:w="3118" w:type="dxa"/>
          </w:tcPr>
          <w:p w:rsidR="00E756CA" w:rsidRDefault="00E756CA" w:rsidP="00133AE7">
            <w:r>
              <w:t>Remove a registered user from server</w:t>
            </w:r>
          </w:p>
        </w:tc>
        <w:tc>
          <w:tcPr>
            <w:tcW w:w="3221" w:type="dxa"/>
          </w:tcPr>
          <w:p w:rsidR="00E756CA" w:rsidRDefault="00E756CA" w:rsidP="00753EC1"/>
        </w:tc>
      </w:tr>
      <w:tr w:rsidR="00753EC1" w:rsidTr="00753EC1">
        <w:tc>
          <w:tcPr>
            <w:tcW w:w="1335" w:type="dxa"/>
          </w:tcPr>
          <w:p w:rsidR="00753EC1" w:rsidRDefault="002126BC" w:rsidP="00753EC1">
            <w:r>
              <w:t>Case 4</w:t>
            </w:r>
          </w:p>
        </w:tc>
        <w:tc>
          <w:tcPr>
            <w:tcW w:w="2493" w:type="dxa"/>
          </w:tcPr>
          <w:p w:rsidR="00753EC1" w:rsidRDefault="005810D0" w:rsidP="00753EC1">
            <w:r>
              <w:t>Login to music player client</w:t>
            </w:r>
            <w:r w:rsidR="00903287">
              <w:t xml:space="preserve"> </w:t>
            </w:r>
          </w:p>
        </w:tc>
        <w:tc>
          <w:tcPr>
            <w:tcW w:w="3118" w:type="dxa"/>
          </w:tcPr>
          <w:p w:rsidR="00753EC1" w:rsidRDefault="005810D0" w:rsidP="00753EC1">
            <w:r>
              <w:t>Login successful, close login form and open music player client</w:t>
            </w:r>
          </w:p>
        </w:tc>
        <w:tc>
          <w:tcPr>
            <w:tcW w:w="3221" w:type="dxa"/>
          </w:tcPr>
          <w:p w:rsidR="00753EC1" w:rsidRDefault="00753EC1" w:rsidP="00753EC1"/>
        </w:tc>
      </w:tr>
      <w:tr w:rsidR="00141D4B" w:rsidTr="00753EC1">
        <w:tc>
          <w:tcPr>
            <w:tcW w:w="1335" w:type="dxa"/>
          </w:tcPr>
          <w:p w:rsidR="00141D4B" w:rsidRDefault="002126BC" w:rsidP="00753EC1">
            <w:r>
              <w:t>Case 5</w:t>
            </w:r>
          </w:p>
        </w:tc>
        <w:tc>
          <w:tcPr>
            <w:tcW w:w="2493" w:type="dxa"/>
          </w:tcPr>
          <w:p w:rsidR="00141D4B" w:rsidRDefault="005810D0" w:rsidP="00753EC1">
            <w:r>
              <w:t>Create a new playlist</w:t>
            </w:r>
          </w:p>
        </w:tc>
        <w:tc>
          <w:tcPr>
            <w:tcW w:w="3118" w:type="dxa"/>
          </w:tcPr>
          <w:p w:rsidR="00141D4B" w:rsidRDefault="005810D0" w:rsidP="005810D0">
            <w:r>
              <w:t>Successfully create a new playlist</w:t>
            </w:r>
          </w:p>
        </w:tc>
        <w:tc>
          <w:tcPr>
            <w:tcW w:w="3221" w:type="dxa"/>
          </w:tcPr>
          <w:p w:rsidR="00141D4B" w:rsidRDefault="00141D4B" w:rsidP="00753EC1"/>
        </w:tc>
      </w:tr>
      <w:tr w:rsidR="00EC111F" w:rsidTr="00753EC1">
        <w:tc>
          <w:tcPr>
            <w:tcW w:w="1335" w:type="dxa"/>
          </w:tcPr>
          <w:p w:rsidR="00EC111F" w:rsidRDefault="002126BC" w:rsidP="00753EC1">
            <w:r>
              <w:t>Case 6</w:t>
            </w:r>
          </w:p>
        </w:tc>
        <w:tc>
          <w:tcPr>
            <w:tcW w:w="2493" w:type="dxa"/>
          </w:tcPr>
          <w:p w:rsidR="00EC111F" w:rsidRDefault="005810D0" w:rsidP="00753EC1">
            <w:r>
              <w:t>Add songs to playlist</w:t>
            </w:r>
          </w:p>
        </w:tc>
        <w:tc>
          <w:tcPr>
            <w:tcW w:w="3118" w:type="dxa"/>
          </w:tcPr>
          <w:p w:rsidR="00EC111F" w:rsidRDefault="005810D0" w:rsidP="00753EC1">
            <w:r>
              <w:t>Add multiple songs t</w:t>
            </w:r>
            <w:r w:rsidR="00B26C91">
              <w:t>o playlist via Open File dialog</w:t>
            </w:r>
          </w:p>
        </w:tc>
        <w:tc>
          <w:tcPr>
            <w:tcW w:w="3221" w:type="dxa"/>
          </w:tcPr>
          <w:p w:rsidR="00EC111F" w:rsidRDefault="00EC111F" w:rsidP="00753EC1"/>
        </w:tc>
      </w:tr>
      <w:tr w:rsidR="00B26C91" w:rsidTr="00753EC1">
        <w:tc>
          <w:tcPr>
            <w:tcW w:w="1335" w:type="dxa"/>
          </w:tcPr>
          <w:p w:rsidR="00B26C91" w:rsidRDefault="002126BC" w:rsidP="00B26C91">
            <w:r>
              <w:t>Case 7</w:t>
            </w:r>
          </w:p>
        </w:tc>
        <w:tc>
          <w:tcPr>
            <w:tcW w:w="2493" w:type="dxa"/>
          </w:tcPr>
          <w:p w:rsidR="00B26C91" w:rsidRDefault="00B26C91" w:rsidP="00B26C91">
            <w:r>
              <w:t>Remove songs from playlist</w:t>
            </w:r>
          </w:p>
        </w:tc>
        <w:tc>
          <w:tcPr>
            <w:tcW w:w="3118" w:type="dxa"/>
          </w:tcPr>
          <w:p w:rsidR="00B26C91" w:rsidRDefault="00B26C91" w:rsidP="00B26C91">
            <w:r>
              <w:t>Song removed from playlist</w:t>
            </w:r>
          </w:p>
        </w:tc>
        <w:tc>
          <w:tcPr>
            <w:tcW w:w="3221" w:type="dxa"/>
          </w:tcPr>
          <w:p w:rsidR="00B26C91" w:rsidRDefault="00B26C91" w:rsidP="00B26C91"/>
        </w:tc>
      </w:tr>
      <w:tr w:rsidR="00B26C91" w:rsidTr="00753EC1">
        <w:tc>
          <w:tcPr>
            <w:tcW w:w="1335" w:type="dxa"/>
          </w:tcPr>
          <w:p w:rsidR="00B26C91" w:rsidRDefault="002126BC" w:rsidP="00B26C91">
            <w:r>
              <w:t>Case 8</w:t>
            </w:r>
          </w:p>
        </w:tc>
        <w:tc>
          <w:tcPr>
            <w:tcW w:w="2493" w:type="dxa"/>
          </w:tcPr>
          <w:p w:rsidR="00B26C91" w:rsidRDefault="00B26C91" w:rsidP="00B26C91">
            <w:r>
              <w:t>Clear playlist</w:t>
            </w:r>
          </w:p>
        </w:tc>
        <w:tc>
          <w:tcPr>
            <w:tcW w:w="3118" w:type="dxa"/>
          </w:tcPr>
          <w:p w:rsidR="00B26C91" w:rsidRDefault="00B26C91" w:rsidP="00B26C91">
            <w:r>
              <w:t>All songs cleared from playlist</w:t>
            </w:r>
          </w:p>
        </w:tc>
        <w:tc>
          <w:tcPr>
            <w:tcW w:w="3221" w:type="dxa"/>
          </w:tcPr>
          <w:p w:rsidR="00B26C91" w:rsidRDefault="00B26C91" w:rsidP="00B26C91"/>
        </w:tc>
      </w:tr>
      <w:tr w:rsidR="00B26C91" w:rsidTr="00753EC1">
        <w:tc>
          <w:tcPr>
            <w:tcW w:w="1335" w:type="dxa"/>
          </w:tcPr>
          <w:p w:rsidR="00B26C91" w:rsidRDefault="002126BC" w:rsidP="00B26C91">
            <w:r>
              <w:t>Case 9</w:t>
            </w:r>
          </w:p>
        </w:tc>
        <w:tc>
          <w:tcPr>
            <w:tcW w:w="2493" w:type="dxa"/>
          </w:tcPr>
          <w:p w:rsidR="00B26C91" w:rsidRDefault="00B26C91" w:rsidP="00B26C91">
            <w:r>
              <w:t>Load playlist</w:t>
            </w:r>
          </w:p>
        </w:tc>
        <w:tc>
          <w:tcPr>
            <w:tcW w:w="3118" w:type="dxa"/>
          </w:tcPr>
          <w:p w:rsidR="00B26C91" w:rsidRDefault="00B26C91" w:rsidP="00B26C91">
            <w:r>
              <w:t>Playlist loaded from CSV file</w:t>
            </w:r>
          </w:p>
        </w:tc>
        <w:tc>
          <w:tcPr>
            <w:tcW w:w="3221" w:type="dxa"/>
          </w:tcPr>
          <w:p w:rsidR="00B26C91" w:rsidRDefault="00B26C91" w:rsidP="00B26C91"/>
        </w:tc>
      </w:tr>
      <w:tr w:rsidR="00B26C91" w:rsidTr="00753EC1">
        <w:tc>
          <w:tcPr>
            <w:tcW w:w="1335" w:type="dxa"/>
          </w:tcPr>
          <w:p w:rsidR="00B26C91" w:rsidRDefault="002126BC" w:rsidP="00B26C91">
            <w:r>
              <w:t>Case 10</w:t>
            </w:r>
          </w:p>
        </w:tc>
        <w:tc>
          <w:tcPr>
            <w:tcW w:w="2493" w:type="dxa"/>
          </w:tcPr>
          <w:p w:rsidR="00B26C91" w:rsidRDefault="00B26C91" w:rsidP="00B26C91">
            <w:r>
              <w:t>Save playlist</w:t>
            </w:r>
          </w:p>
        </w:tc>
        <w:tc>
          <w:tcPr>
            <w:tcW w:w="3118" w:type="dxa"/>
          </w:tcPr>
          <w:p w:rsidR="00B26C91" w:rsidRDefault="00B26C91" w:rsidP="00B26C91">
            <w:r>
              <w:t>Playlist saved to CSV file</w:t>
            </w:r>
          </w:p>
        </w:tc>
        <w:tc>
          <w:tcPr>
            <w:tcW w:w="3221" w:type="dxa"/>
          </w:tcPr>
          <w:p w:rsidR="00B26C91" w:rsidRDefault="00B26C91" w:rsidP="00B26C91"/>
        </w:tc>
      </w:tr>
      <w:tr w:rsidR="00106341" w:rsidTr="00753EC1">
        <w:tc>
          <w:tcPr>
            <w:tcW w:w="1335" w:type="dxa"/>
          </w:tcPr>
          <w:p w:rsidR="00106341" w:rsidRDefault="002126BC" w:rsidP="00106341">
            <w:r>
              <w:t>Case 11</w:t>
            </w:r>
          </w:p>
        </w:tc>
        <w:tc>
          <w:tcPr>
            <w:tcW w:w="2493" w:type="dxa"/>
          </w:tcPr>
          <w:p w:rsidR="00106341" w:rsidRDefault="00106341" w:rsidP="00106341">
            <w:r>
              <w:t>Play music</w:t>
            </w:r>
          </w:p>
        </w:tc>
        <w:tc>
          <w:tcPr>
            <w:tcW w:w="3118" w:type="dxa"/>
          </w:tcPr>
          <w:p w:rsidR="00106341" w:rsidRDefault="00106341" w:rsidP="00106341">
            <w:r>
              <w:t>Song begins playing</w:t>
            </w:r>
          </w:p>
        </w:tc>
        <w:tc>
          <w:tcPr>
            <w:tcW w:w="3221" w:type="dxa"/>
          </w:tcPr>
          <w:p w:rsidR="00106341" w:rsidRDefault="00106341" w:rsidP="00106341"/>
        </w:tc>
      </w:tr>
      <w:tr w:rsidR="002126BC" w:rsidTr="00753EC1">
        <w:tc>
          <w:tcPr>
            <w:tcW w:w="1335" w:type="dxa"/>
          </w:tcPr>
          <w:p w:rsidR="002126BC" w:rsidRDefault="002126BC" w:rsidP="002126BC">
            <w:r>
              <w:t>Case 12</w:t>
            </w:r>
          </w:p>
        </w:tc>
        <w:tc>
          <w:tcPr>
            <w:tcW w:w="2493" w:type="dxa"/>
          </w:tcPr>
          <w:p w:rsidR="002126BC" w:rsidRDefault="002126BC" w:rsidP="002126BC">
            <w:r>
              <w:t>Sort playlist</w:t>
            </w:r>
          </w:p>
        </w:tc>
        <w:tc>
          <w:tcPr>
            <w:tcW w:w="3118" w:type="dxa"/>
          </w:tcPr>
          <w:p w:rsidR="002126BC" w:rsidRDefault="002126BC" w:rsidP="002126BC">
            <w:r>
              <w:t>Merge sort performed on playlist successfully</w:t>
            </w:r>
          </w:p>
        </w:tc>
        <w:tc>
          <w:tcPr>
            <w:tcW w:w="3221" w:type="dxa"/>
          </w:tcPr>
          <w:p w:rsidR="002126BC" w:rsidRDefault="002126BC" w:rsidP="002126BC"/>
        </w:tc>
      </w:tr>
      <w:tr w:rsidR="002126BC" w:rsidTr="00753EC1">
        <w:tc>
          <w:tcPr>
            <w:tcW w:w="1335" w:type="dxa"/>
          </w:tcPr>
          <w:p w:rsidR="002126BC" w:rsidRDefault="002126BC" w:rsidP="002126BC">
            <w:r>
              <w:t>Case 13</w:t>
            </w:r>
          </w:p>
        </w:tc>
        <w:tc>
          <w:tcPr>
            <w:tcW w:w="2493" w:type="dxa"/>
          </w:tcPr>
          <w:p w:rsidR="002126BC" w:rsidRDefault="002126BC" w:rsidP="002126BC">
            <w:r>
              <w:t>Search playlist</w:t>
            </w:r>
          </w:p>
        </w:tc>
        <w:tc>
          <w:tcPr>
            <w:tcW w:w="3118" w:type="dxa"/>
          </w:tcPr>
          <w:p w:rsidR="002126BC" w:rsidRDefault="002126BC" w:rsidP="002126BC">
            <w:r>
              <w:t>Specified song found in playlist</w:t>
            </w:r>
          </w:p>
        </w:tc>
        <w:tc>
          <w:tcPr>
            <w:tcW w:w="3221" w:type="dxa"/>
          </w:tcPr>
          <w:p w:rsidR="002126BC" w:rsidRDefault="002126BC" w:rsidP="002126BC"/>
        </w:tc>
      </w:tr>
      <w:tr w:rsidR="002126BC" w:rsidTr="00753EC1">
        <w:tc>
          <w:tcPr>
            <w:tcW w:w="1335" w:type="dxa"/>
          </w:tcPr>
          <w:p w:rsidR="002126BC" w:rsidRDefault="002126BC" w:rsidP="002126BC">
            <w:r>
              <w:t>Case 14</w:t>
            </w:r>
          </w:p>
        </w:tc>
        <w:tc>
          <w:tcPr>
            <w:tcW w:w="2493" w:type="dxa"/>
          </w:tcPr>
          <w:p w:rsidR="002126BC" w:rsidRDefault="002126BC" w:rsidP="002126BC">
            <w:r>
              <w:t>About</w:t>
            </w:r>
          </w:p>
        </w:tc>
        <w:tc>
          <w:tcPr>
            <w:tcW w:w="3118" w:type="dxa"/>
          </w:tcPr>
          <w:p w:rsidR="002126BC" w:rsidRDefault="002126BC" w:rsidP="002126BC">
            <w:r>
              <w:t>Display About message box</w:t>
            </w:r>
          </w:p>
        </w:tc>
        <w:tc>
          <w:tcPr>
            <w:tcW w:w="3221" w:type="dxa"/>
          </w:tcPr>
          <w:p w:rsidR="002126BC" w:rsidRDefault="002126BC" w:rsidP="002126BC"/>
        </w:tc>
      </w:tr>
    </w:tbl>
    <w:p w:rsidR="00640253" w:rsidRDefault="00640253" w:rsidP="00640253">
      <w:pPr>
        <w:rPr>
          <w:rFonts w:asciiTheme="majorHAnsi" w:hAnsiTheme="majorHAnsi"/>
          <w:sz w:val="72"/>
          <w:szCs w:val="18"/>
          <w:lang w:val="en-AU"/>
        </w:rPr>
      </w:pPr>
      <w:r>
        <w:rPr>
          <w:lang w:val="en-AU"/>
        </w:rPr>
        <w:br w:type="page"/>
      </w:r>
    </w:p>
    <w:p w:rsidR="001B417F" w:rsidRDefault="0049002C" w:rsidP="009C3041">
      <w:pPr>
        <w:pStyle w:val="Heading1"/>
        <w:rPr>
          <w:lang w:val="en-AU"/>
        </w:rPr>
      </w:pPr>
      <w:bookmarkStart w:id="8" w:name="_Toc57215334"/>
      <w:r>
        <w:rPr>
          <w:lang w:val="en-AU"/>
        </w:rPr>
        <w:lastRenderedPageBreak/>
        <w:t>Sample Unit Test</w:t>
      </w:r>
      <w:bookmarkEnd w:id="8"/>
    </w:p>
    <w:p w:rsidR="0049002C" w:rsidRPr="0049002C" w:rsidRDefault="0049002C" w:rsidP="0049002C">
      <w:pPr>
        <w:rPr>
          <w:lang w:val="en-AU"/>
        </w:rPr>
      </w:pPr>
      <w:r>
        <w:rPr>
          <w:noProof/>
          <w:lang w:val="en-AU" w:eastAsia="zh-TW"/>
        </w:rPr>
        <w:drawing>
          <wp:inline distT="0" distB="0" distL="0" distR="0" wp14:anchorId="7CD5D345" wp14:editId="3216F1E8">
            <wp:extent cx="5971540" cy="20567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ampleUnitTest.png"/>
                    <pic:cNvPicPr/>
                  </pic:nvPicPr>
                  <pic:blipFill>
                    <a:blip r:embed="rId13">
                      <a:extLst>
                        <a:ext uri="{28A0092B-C50C-407E-A947-70E740481C1C}">
                          <a14:useLocalDpi xmlns:a14="http://schemas.microsoft.com/office/drawing/2010/main" val="0"/>
                        </a:ext>
                      </a:extLst>
                    </a:blip>
                    <a:stretch>
                      <a:fillRect/>
                    </a:stretch>
                  </pic:blipFill>
                  <pic:spPr>
                    <a:xfrm>
                      <a:off x="0" y="0"/>
                      <a:ext cx="5971540" cy="2056765"/>
                    </a:xfrm>
                    <a:prstGeom prst="rect">
                      <a:avLst/>
                    </a:prstGeom>
                  </pic:spPr>
                </pic:pic>
              </a:graphicData>
            </a:graphic>
          </wp:inline>
        </w:drawing>
      </w:r>
    </w:p>
    <w:p w:rsidR="0003352F" w:rsidRDefault="00570F4A" w:rsidP="00DE2A76">
      <w:pPr>
        <w:rPr>
          <w:lang w:val="en-AU"/>
        </w:rPr>
      </w:pPr>
      <w:r>
        <w:rPr>
          <w:lang w:val="en-AU"/>
        </w:rPr>
        <w:t xml:space="preserve"> </w:t>
      </w:r>
    </w:p>
    <w:p w:rsidR="0003352F" w:rsidRDefault="0003352F" w:rsidP="0003352F">
      <w:pPr>
        <w:rPr>
          <w:lang w:val="en-AU"/>
        </w:rPr>
      </w:pPr>
      <w:r>
        <w:rPr>
          <w:lang w:val="en-AU"/>
        </w:rPr>
        <w:br w:type="page"/>
      </w:r>
    </w:p>
    <w:p w:rsidR="001C4EF2" w:rsidRDefault="0003352F" w:rsidP="0003352F">
      <w:pPr>
        <w:pStyle w:val="Heading1"/>
        <w:rPr>
          <w:lang w:val="en-AU"/>
        </w:rPr>
      </w:pPr>
      <w:bookmarkStart w:id="9" w:name="_Toc57215335"/>
      <w:r>
        <w:rPr>
          <w:lang w:val="en-AU"/>
        </w:rPr>
        <w:lastRenderedPageBreak/>
        <w:t>Source Control Repository</w:t>
      </w:r>
      <w:bookmarkEnd w:id="9"/>
    </w:p>
    <w:p w:rsidR="0003352F" w:rsidRDefault="001B2BB8" w:rsidP="0003352F">
      <w:pPr>
        <w:rPr>
          <w:lang w:val="en-AU"/>
        </w:rPr>
      </w:pPr>
      <w:r>
        <w:rPr>
          <w:lang w:val="en-AU"/>
        </w:rPr>
        <w:t xml:space="preserve">GitHub: </w:t>
      </w:r>
      <w:hyperlink r:id="rId14" w:history="1">
        <w:r w:rsidRPr="001B2BB8">
          <w:rPr>
            <w:rStyle w:val="Hyperlink"/>
            <w:lang w:val="en-AU"/>
          </w:rPr>
          <w:t>https://github.com/Icemaush/JMC-Music-Player</w:t>
        </w:r>
      </w:hyperlink>
    </w:p>
    <w:p w:rsidR="001B2BB8" w:rsidRPr="0003352F" w:rsidRDefault="001B2BB8" w:rsidP="0003352F">
      <w:pPr>
        <w:rPr>
          <w:lang w:val="en-AU"/>
        </w:rPr>
      </w:pPr>
      <w:r>
        <w:rPr>
          <w:noProof/>
          <w:lang w:val="en-AU" w:eastAsia="zh-TW"/>
        </w:rPr>
        <w:drawing>
          <wp:inline distT="0" distB="0" distL="0" distR="0">
            <wp:extent cx="5971540" cy="22739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rceControlReposito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1540" cy="2273935"/>
                    </a:xfrm>
                    <a:prstGeom prst="rect">
                      <a:avLst/>
                    </a:prstGeom>
                  </pic:spPr>
                </pic:pic>
              </a:graphicData>
            </a:graphic>
          </wp:inline>
        </w:drawing>
      </w:r>
    </w:p>
    <w:sectPr w:rsidR="001B2BB8" w:rsidRPr="0003352F" w:rsidSect="00BE2115">
      <w:headerReference w:type="default" r:id="rId16"/>
      <w:footerReference w:type="default" r:id="rId17"/>
      <w:headerReference w:type="first" r:id="rId18"/>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04D" w:rsidRDefault="00B3504D" w:rsidP="008606AB">
      <w:r>
        <w:separator/>
      </w:r>
    </w:p>
  </w:endnote>
  <w:endnote w:type="continuationSeparator" w:id="0">
    <w:p w:rsidR="00B3504D" w:rsidRDefault="00B3504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AEB" w:rsidRPr="00E81B4B" w:rsidRDefault="00B3504D"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51FD6">
          <w:rPr>
            <w:lang w:val="en-AU"/>
          </w:rPr>
          <w:t>Diploma of Software Development – Java III</w:t>
        </w:r>
      </w:sdtContent>
    </w:sdt>
    <w:r w:rsidR="000F1AEB" w:rsidRPr="00E81B4B">
      <w:t xml:space="preserve"> </w:t>
    </w:r>
    <w:r w:rsidR="000F1AEB">
      <w:tab/>
    </w:r>
    <w:r w:rsidR="000F1AEB">
      <w:tab/>
    </w:r>
    <w:sdt>
      <w:sdtPr>
        <w:id w:val="2097666719"/>
        <w:docPartObj>
          <w:docPartGallery w:val="Page Numbers (Bottom of Page)"/>
          <w:docPartUnique/>
        </w:docPartObj>
      </w:sdtPr>
      <w:sdtEndPr/>
      <w:sdtContent>
        <w:r w:rsidR="000F1AEB" w:rsidRPr="00AD010B">
          <w:rPr>
            <w:rStyle w:val="PageNumber"/>
            <w:noProof/>
            <w:highlight w:val="lightGray"/>
            <w:lang w:val="en-AU" w:eastAsia="zh-TW"/>
          </w:rPr>
          <mc:AlternateContent>
            <mc:Choice Requires="wps">
              <w:drawing>
                <wp:anchor distT="0" distB="0" distL="114300" distR="114300" simplePos="0" relativeHeight="251659264" behindDoc="1" locked="0" layoutInCell="1" allowOverlap="1" wp14:anchorId="7DF84E1D" wp14:editId="39D9A4B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75CFBA"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0F1AEB" w:rsidRPr="00AD010B">
          <w:rPr>
            <w:rStyle w:val="PageNumber"/>
            <w:highlight w:val="lightGray"/>
          </w:rPr>
          <w:fldChar w:fldCharType="begin"/>
        </w:r>
        <w:r w:rsidR="000F1AEB" w:rsidRPr="00AD010B">
          <w:rPr>
            <w:rStyle w:val="PageNumber"/>
            <w:highlight w:val="lightGray"/>
          </w:rPr>
          <w:instrText xml:space="preserve"> PAGE   \* MERGEFORMAT </w:instrText>
        </w:r>
        <w:r w:rsidR="000F1AEB" w:rsidRPr="00AD010B">
          <w:rPr>
            <w:rStyle w:val="PageNumber"/>
            <w:highlight w:val="lightGray"/>
          </w:rPr>
          <w:fldChar w:fldCharType="separate"/>
        </w:r>
        <w:r w:rsidR="00767FED">
          <w:rPr>
            <w:rStyle w:val="PageNumber"/>
            <w:noProof/>
            <w:highlight w:val="lightGray"/>
          </w:rPr>
          <w:t>8</w:t>
        </w:r>
        <w:r w:rsidR="000F1AEB"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04D" w:rsidRDefault="00B3504D" w:rsidP="008606AB">
      <w:r>
        <w:separator/>
      </w:r>
    </w:p>
  </w:footnote>
  <w:footnote w:type="continuationSeparator" w:id="0">
    <w:p w:rsidR="00B3504D" w:rsidRDefault="00B3504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AEB" w:rsidRDefault="000F1AEB">
    <w:pPr>
      <w:pStyle w:val="Header"/>
    </w:pPr>
    <w:r>
      <w:rPr>
        <w:noProof/>
        <w:lang w:val="en-AU" w:eastAsia="zh-TW"/>
      </w:rPr>
      <mc:AlternateContent>
        <mc:Choice Requires="wps">
          <w:drawing>
            <wp:anchor distT="0" distB="0" distL="114300" distR="114300" simplePos="0" relativeHeight="251658239" behindDoc="1" locked="0" layoutInCell="1" allowOverlap="1" wp14:anchorId="4AC5A61B" wp14:editId="4AB9079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B5BA54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AEB" w:rsidRDefault="000F1AEB">
    <w:pPr>
      <w:pStyle w:val="Header"/>
    </w:pPr>
    <w:r>
      <w:rPr>
        <w:noProof/>
        <w:lang w:val="en-AU" w:eastAsia="zh-TW"/>
      </w:rPr>
      <mc:AlternateContent>
        <mc:Choice Requires="wps">
          <w:drawing>
            <wp:anchor distT="0" distB="0" distL="114300" distR="114300" simplePos="0" relativeHeight="251661312" behindDoc="1" locked="0" layoutInCell="1" allowOverlap="1" wp14:anchorId="7A2216AF" wp14:editId="44731AF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AC0F86C"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4"/>
  </w:num>
  <w:num w:numId="4">
    <w:abstractNumId w:val="17"/>
  </w:num>
  <w:num w:numId="5">
    <w:abstractNumId w:val="11"/>
  </w:num>
  <w:num w:numId="6">
    <w:abstractNumId w:val="12"/>
  </w:num>
  <w:num w:numId="7">
    <w:abstractNumId w:val="10"/>
  </w:num>
  <w:num w:numId="8">
    <w:abstractNumId w:val="16"/>
  </w:num>
  <w:num w:numId="9">
    <w:abstractNumId w:val="1"/>
  </w:num>
  <w:num w:numId="10">
    <w:abstractNumId w:val="20"/>
  </w:num>
  <w:num w:numId="11">
    <w:abstractNumId w:val="0"/>
  </w:num>
  <w:num w:numId="12">
    <w:abstractNumId w:val="2"/>
  </w:num>
  <w:num w:numId="13">
    <w:abstractNumId w:val="19"/>
  </w:num>
  <w:num w:numId="14">
    <w:abstractNumId w:val="4"/>
  </w:num>
  <w:num w:numId="15">
    <w:abstractNumId w:val="8"/>
  </w:num>
  <w:num w:numId="16">
    <w:abstractNumId w:val="9"/>
  </w:num>
  <w:num w:numId="17">
    <w:abstractNumId w:val="18"/>
  </w:num>
  <w:num w:numId="18">
    <w:abstractNumId w:val="5"/>
  </w:num>
  <w:num w:numId="19">
    <w:abstractNumId w:val="3"/>
  </w:num>
  <w:num w:numId="20">
    <w:abstractNumId w:val="15"/>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6"/>
    <w:rsid w:val="000040C5"/>
    <w:rsid w:val="000133DC"/>
    <w:rsid w:val="0002791A"/>
    <w:rsid w:val="0003352F"/>
    <w:rsid w:val="0003687F"/>
    <w:rsid w:val="000433BD"/>
    <w:rsid w:val="000630AD"/>
    <w:rsid w:val="0009280B"/>
    <w:rsid w:val="000A5A41"/>
    <w:rsid w:val="000C3FF6"/>
    <w:rsid w:val="000E3E5B"/>
    <w:rsid w:val="000E4CA2"/>
    <w:rsid w:val="000F1AEB"/>
    <w:rsid w:val="000F5E48"/>
    <w:rsid w:val="001032A7"/>
    <w:rsid w:val="00106341"/>
    <w:rsid w:val="001307F2"/>
    <w:rsid w:val="00133AE7"/>
    <w:rsid w:val="001354C8"/>
    <w:rsid w:val="001359A5"/>
    <w:rsid w:val="001400A7"/>
    <w:rsid w:val="00141D4B"/>
    <w:rsid w:val="00157987"/>
    <w:rsid w:val="00164D35"/>
    <w:rsid w:val="00172885"/>
    <w:rsid w:val="00180436"/>
    <w:rsid w:val="0018775D"/>
    <w:rsid w:val="001B2BB8"/>
    <w:rsid w:val="001B417F"/>
    <w:rsid w:val="001C4EF2"/>
    <w:rsid w:val="001F10F1"/>
    <w:rsid w:val="002126BC"/>
    <w:rsid w:val="00224640"/>
    <w:rsid w:val="00233809"/>
    <w:rsid w:val="00240FC4"/>
    <w:rsid w:val="00241CEC"/>
    <w:rsid w:val="0024241E"/>
    <w:rsid w:val="002521CA"/>
    <w:rsid w:val="002868AC"/>
    <w:rsid w:val="002E626B"/>
    <w:rsid w:val="002E69EA"/>
    <w:rsid w:val="002F2511"/>
    <w:rsid w:val="003022AB"/>
    <w:rsid w:val="0030312F"/>
    <w:rsid w:val="00303D86"/>
    <w:rsid w:val="00314975"/>
    <w:rsid w:val="00324EA6"/>
    <w:rsid w:val="00325459"/>
    <w:rsid w:val="003312FA"/>
    <w:rsid w:val="00337F01"/>
    <w:rsid w:val="00340739"/>
    <w:rsid w:val="00350290"/>
    <w:rsid w:val="003515DC"/>
    <w:rsid w:val="00352EB5"/>
    <w:rsid w:val="00360C91"/>
    <w:rsid w:val="003A4C59"/>
    <w:rsid w:val="003D3CAD"/>
    <w:rsid w:val="003D3D7F"/>
    <w:rsid w:val="003D656E"/>
    <w:rsid w:val="003D711E"/>
    <w:rsid w:val="003D75AB"/>
    <w:rsid w:val="003E2596"/>
    <w:rsid w:val="00414864"/>
    <w:rsid w:val="00416FB5"/>
    <w:rsid w:val="00441E6B"/>
    <w:rsid w:val="0045625C"/>
    <w:rsid w:val="00457DC6"/>
    <w:rsid w:val="0046798E"/>
    <w:rsid w:val="004759A5"/>
    <w:rsid w:val="0049002C"/>
    <w:rsid w:val="004A20D6"/>
    <w:rsid w:val="004A38EC"/>
    <w:rsid w:val="004D14EE"/>
    <w:rsid w:val="004D6E68"/>
    <w:rsid w:val="004E02F2"/>
    <w:rsid w:val="004E39FD"/>
    <w:rsid w:val="004F16C9"/>
    <w:rsid w:val="004F260A"/>
    <w:rsid w:val="004F2779"/>
    <w:rsid w:val="00507151"/>
    <w:rsid w:val="0052261B"/>
    <w:rsid w:val="00524BAE"/>
    <w:rsid w:val="00546C3A"/>
    <w:rsid w:val="0055413D"/>
    <w:rsid w:val="00560C07"/>
    <w:rsid w:val="0056191F"/>
    <w:rsid w:val="00563311"/>
    <w:rsid w:val="00566960"/>
    <w:rsid w:val="00570F4A"/>
    <w:rsid w:val="005730F0"/>
    <w:rsid w:val="0058022C"/>
    <w:rsid w:val="005810D0"/>
    <w:rsid w:val="00581C91"/>
    <w:rsid w:val="005979D4"/>
    <w:rsid w:val="005A0FD4"/>
    <w:rsid w:val="005A5A28"/>
    <w:rsid w:val="005B2E47"/>
    <w:rsid w:val="005B34DF"/>
    <w:rsid w:val="005D7EFC"/>
    <w:rsid w:val="005E47CC"/>
    <w:rsid w:val="005E4919"/>
    <w:rsid w:val="005F069A"/>
    <w:rsid w:val="00615616"/>
    <w:rsid w:val="00640253"/>
    <w:rsid w:val="00654740"/>
    <w:rsid w:val="006632C6"/>
    <w:rsid w:val="00671403"/>
    <w:rsid w:val="00692F0D"/>
    <w:rsid w:val="00697C79"/>
    <w:rsid w:val="006C08BD"/>
    <w:rsid w:val="006C67DE"/>
    <w:rsid w:val="006D5765"/>
    <w:rsid w:val="006E1E2D"/>
    <w:rsid w:val="006F544B"/>
    <w:rsid w:val="00703281"/>
    <w:rsid w:val="00720DC0"/>
    <w:rsid w:val="0074607A"/>
    <w:rsid w:val="00753EC1"/>
    <w:rsid w:val="00767FED"/>
    <w:rsid w:val="007B04B0"/>
    <w:rsid w:val="007B2384"/>
    <w:rsid w:val="007D5A3F"/>
    <w:rsid w:val="0080749A"/>
    <w:rsid w:val="00835062"/>
    <w:rsid w:val="008606AB"/>
    <w:rsid w:val="0087524C"/>
    <w:rsid w:val="008812DC"/>
    <w:rsid w:val="008934F4"/>
    <w:rsid w:val="008967C4"/>
    <w:rsid w:val="008A0D41"/>
    <w:rsid w:val="008C679D"/>
    <w:rsid w:val="008D187A"/>
    <w:rsid w:val="008D25F7"/>
    <w:rsid w:val="008E6F83"/>
    <w:rsid w:val="008F1B7F"/>
    <w:rsid w:val="008F4289"/>
    <w:rsid w:val="00902F5A"/>
    <w:rsid w:val="00903287"/>
    <w:rsid w:val="00917024"/>
    <w:rsid w:val="0093745F"/>
    <w:rsid w:val="009417AD"/>
    <w:rsid w:val="00943598"/>
    <w:rsid w:val="00943DAD"/>
    <w:rsid w:val="00950B0F"/>
    <w:rsid w:val="00951E57"/>
    <w:rsid w:val="00951FD6"/>
    <w:rsid w:val="00954A52"/>
    <w:rsid w:val="0098733A"/>
    <w:rsid w:val="009A5E7C"/>
    <w:rsid w:val="009C3041"/>
    <w:rsid w:val="009F6597"/>
    <w:rsid w:val="00A03471"/>
    <w:rsid w:val="00A0684D"/>
    <w:rsid w:val="00A06E32"/>
    <w:rsid w:val="00A12C75"/>
    <w:rsid w:val="00A32524"/>
    <w:rsid w:val="00A50E41"/>
    <w:rsid w:val="00A535BA"/>
    <w:rsid w:val="00A777EF"/>
    <w:rsid w:val="00A91398"/>
    <w:rsid w:val="00AB45CE"/>
    <w:rsid w:val="00AB60FA"/>
    <w:rsid w:val="00AD010B"/>
    <w:rsid w:val="00AD49D5"/>
    <w:rsid w:val="00B03BF3"/>
    <w:rsid w:val="00B26C91"/>
    <w:rsid w:val="00B26DBD"/>
    <w:rsid w:val="00B30030"/>
    <w:rsid w:val="00B3504D"/>
    <w:rsid w:val="00B4286F"/>
    <w:rsid w:val="00B471E0"/>
    <w:rsid w:val="00B5279B"/>
    <w:rsid w:val="00B648B4"/>
    <w:rsid w:val="00B71E3C"/>
    <w:rsid w:val="00B726D8"/>
    <w:rsid w:val="00B81AAE"/>
    <w:rsid w:val="00B9660E"/>
    <w:rsid w:val="00BA15AE"/>
    <w:rsid w:val="00BA5875"/>
    <w:rsid w:val="00BB76A1"/>
    <w:rsid w:val="00BD1A49"/>
    <w:rsid w:val="00BE2115"/>
    <w:rsid w:val="00BF0278"/>
    <w:rsid w:val="00BF0862"/>
    <w:rsid w:val="00C13772"/>
    <w:rsid w:val="00C16233"/>
    <w:rsid w:val="00C271A3"/>
    <w:rsid w:val="00C31B26"/>
    <w:rsid w:val="00C367EB"/>
    <w:rsid w:val="00C41866"/>
    <w:rsid w:val="00C47711"/>
    <w:rsid w:val="00C53023"/>
    <w:rsid w:val="00C5543E"/>
    <w:rsid w:val="00C5621C"/>
    <w:rsid w:val="00C6208F"/>
    <w:rsid w:val="00C80231"/>
    <w:rsid w:val="00C831C4"/>
    <w:rsid w:val="00C958D1"/>
    <w:rsid w:val="00C96E5D"/>
    <w:rsid w:val="00C97BC5"/>
    <w:rsid w:val="00CA0DF3"/>
    <w:rsid w:val="00CA3385"/>
    <w:rsid w:val="00CC0EDB"/>
    <w:rsid w:val="00CC4A97"/>
    <w:rsid w:val="00CD01D6"/>
    <w:rsid w:val="00CD7407"/>
    <w:rsid w:val="00CE69FC"/>
    <w:rsid w:val="00D011B5"/>
    <w:rsid w:val="00D05B00"/>
    <w:rsid w:val="00D10535"/>
    <w:rsid w:val="00D27F37"/>
    <w:rsid w:val="00D359E1"/>
    <w:rsid w:val="00D45FAC"/>
    <w:rsid w:val="00D461FE"/>
    <w:rsid w:val="00D54778"/>
    <w:rsid w:val="00D6410D"/>
    <w:rsid w:val="00D65B8F"/>
    <w:rsid w:val="00D673C3"/>
    <w:rsid w:val="00D8227D"/>
    <w:rsid w:val="00DD4D86"/>
    <w:rsid w:val="00DE2209"/>
    <w:rsid w:val="00DE2A76"/>
    <w:rsid w:val="00DF799F"/>
    <w:rsid w:val="00E0017F"/>
    <w:rsid w:val="00E11007"/>
    <w:rsid w:val="00E20E57"/>
    <w:rsid w:val="00E22D41"/>
    <w:rsid w:val="00E25ADD"/>
    <w:rsid w:val="00E4799D"/>
    <w:rsid w:val="00E604CB"/>
    <w:rsid w:val="00E756CA"/>
    <w:rsid w:val="00E8012A"/>
    <w:rsid w:val="00E81B4B"/>
    <w:rsid w:val="00EB206F"/>
    <w:rsid w:val="00EB6826"/>
    <w:rsid w:val="00EC0E43"/>
    <w:rsid w:val="00EC111F"/>
    <w:rsid w:val="00EC7EB3"/>
    <w:rsid w:val="00ED7F81"/>
    <w:rsid w:val="00F005BB"/>
    <w:rsid w:val="00F026F3"/>
    <w:rsid w:val="00F03655"/>
    <w:rsid w:val="00F03E09"/>
    <w:rsid w:val="00F04116"/>
    <w:rsid w:val="00F04CC8"/>
    <w:rsid w:val="00F403FB"/>
    <w:rsid w:val="00F45333"/>
    <w:rsid w:val="00F5358D"/>
    <w:rsid w:val="00F73961"/>
    <w:rsid w:val="00F74D8E"/>
    <w:rsid w:val="00FA2A95"/>
    <w:rsid w:val="00FB128F"/>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AC0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 w:type="paragraph" w:customStyle="1" w:styleId="msonormal0">
    <w:name w:val="msonormal"/>
    <w:basedOn w:val="Normal"/>
    <w:rsid w:val="000E3E5B"/>
    <w:pPr>
      <w:spacing w:before="100" w:beforeAutospacing="1" w:after="100" w:afterAutospacing="1"/>
    </w:pPr>
    <w:rPr>
      <w:rFonts w:ascii="Times New Roman" w:eastAsia="Times New Roman" w:hAnsi="Times New Roman" w:cs="Times New Roman"/>
      <w:color w:val="auto"/>
      <w:sz w:val="24"/>
      <w:szCs w:val="24"/>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7115">
      <w:bodyDiv w:val="1"/>
      <w:marLeft w:val="0"/>
      <w:marRight w:val="0"/>
      <w:marTop w:val="0"/>
      <w:marBottom w:val="0"/>
      <w:divBdr>
        <w:top w:val="none" w:sz="0" w:space="0" w:color="auto"/>
        <w:left w:val="none" w:sz="0" w:space="0" w:color="auto"/>
        <w:bottom w:val="none" w:sz="0" w:space="0" w:color="auto"/>
        <w:right w:val="none" w:sz="0" w:space="0" w:color="auto"/>
      </w:divBdr>
    </w:div>
    <w:div w:id="89157523">
      <w:bodyDiv w:val="1"/>
      <w:marLeft w:val="0"/>
      <w:marRight w:val="0"/>
      <w:marTop w:val="0"/>
      <w:marBottom w:val="0"/>
      <w:divBdr>
        <w:top w:val="none" w:sz="0" w:space="0" w:color="auto"/>
        <w:left w:val="none" w:sz="0" w:space="0" w:color="auto"/>
        <w:bottom w:val="none" w:sz="0" w:space="0" w:color="auto"/>
        <w:right w:val="none" w:sz="0" w:space="0" w:color="auto"/>
      </w:divBdr>
    </w:div>
    <w:div w:id="105929954">
      <w:bodyDiv w:val="1"/>
      <w:marLeft w:val="0"/>
      <w:marRight w:val="0"/>
      <w:marTop w:val="0"/>
      <w:marBottom w:val="0"/>
      <w:divBdr>
        <w:top w:val="none" w:sz="0" w:space="0" w:color="auto"/>
        <w:left w:val="none" w:sz="0" w:space="0" w:color="auto"/>
        <w:bottom w:val="none" w:sz="0" w:space="0" w:color="auto"/>
        <w:right w:val="none" w:sz="0" w:space="0" w:color="auto"/>
      </w:divBdr>
    </w:div>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191188989">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374357678">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572393580">
      <w:bodyDiv w:val="1"/>
      <w:marLeft w:val="0"/>
      <w:marRight w:val="0"/>
      <w:marTop w:val="0"/>
      <w:marBottom w:val="0"/>
      <w:divBdr>
        <w:top w:val="none" w:sz="0" w:space="0" w:color="auto"/>
        <w:left w:val="none" w:sz="0" w:space="0" w:color="auto"/>
        <w:bottom w:val="none" w:sz="0" w:space="0" w:color="auto"/>
        <w:right w:val="none" w:sz="0" w:space="0" w:color="auto"/>
      </w:divBdr>
    </w:div>
    <w:div w:id="68081783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827794885">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497961503">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661155205">
      <w:bodyDiv w:val="1"/>
      <w:marLeft w:val="0"/>
      <w:marRight w:val="0"/>
      <w:marTop w:val="0"/>
      <w:marBottom w:val="0"/>
      <w:divBdr>
        <w:top w:val="none" w:sz="0" w:space="0" w:color="auto"/>
        <w:left w:val="none" w:sz="0" w:space="0" w:color="auto"/>
        <w:bottom w:val="none" w:sz="0" w:space="0" w:color="auto"/>
        <w:right w:val="none" w:sz="0" w:space="0" w:color="auto"/>
      </w:divBdr>
    </w:div>
    <w:div w:id="1862476615">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1988315879">
      <w:bodyDiv w:val="1"/>
      <w:marLeft w:val="0"/>
      <w:marRight w:val="0"/>
      <w:marTop w:val="0"/>
      <w:marBottom w:val="0"/>
      <w:divBdr>
        <w:top w:val="none" w:sz="0" w:space="0" w:color="auto"/>
        <w:left w:val="none" w:sz="0" w:space="0" w:color="auto"/>
        <w:bottom w:val="none" w:sz="0" w:space="0" w:color="auto"/>
        <w:right w:val="none" w:sz="0" w:space="0" w:color="auto"/>
      </w:divBdr>
    </w:div>
    <w:div w:id="2060131225">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 w:id="21236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Icemaush/JMC-Music-Play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FDBDCFF9FC4618A7414BF109E0ACD2"/>
        <w:category>
          <w:name w:val="General"/>
          <w:gallery w:val="placeholder"/>
        </w:category>
        <w:types>
          <w:type w:val="bbPlcHdr"/>
        </w:types>
        <w:behaviors>
          <w:behavior w:val="content"/>
        </w:behaviors>
        <w:guid w:val="{9063981F-A1CA-46C2-908F-08D35B6B37E8}"/>
      </w:docPartPr>
      <w:docPartBody>
        <w:p w:rsidR="00205CA3" w:rsidRDefault="00205CA3">
          <w:pPr>
            <w:pStyle w:val="A6FDBDCFF9FC4618A7414BF109E0ACD2"/>
          </w:pPr>
          <w:r w:rsidRPr="000040C5">
            <w:t>Student:</w:t>
          </w:r>
        </w:p>
      </w:docPartBody>
    </w:docPart>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3"/>
    <w:rsid w:val="00124244"/>
    <w:rsid w:val="001F2B69"/>
    <w:rsid w:val="00205CA3"/>
    <w:rsid w:val="002E0690"/>
    <w:rsid w:val="00496A88"/>
    <w:rsid w:val="004A4BA5"/>
    <w:rsid w:val="007F4C5D"/>
    <w:rsid w:val="008D0BC1"/>
    <w:rsid w:val="00946E32"/>
    <w:rsid w:val="00AD07C4"/>
    <w:rsid w:val="00D43BB9"/>
    <w:rsid w:val="00D93DE4"/>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5A07D1767F834BB9B43052A360BEE00B">
    <w:name w:val="5A07D1767F834BB9B43052A360BEE00B"/>
  </w:style>
  <w:style w:type="paragraph" w:customStyle="1" w:styleId="76ED48FA9D46443B8CED40C54E5B0EA8">
    <w:name w:val="76ED48FA9D46443B8CED40C54E5B0EA8"/>
  </w:style>
  <w:style w:type="paragraph" w:customStyle="1" w:styleId="196ECD20DC9B47289B0A9A958D92ABAF">
    <w:name w:val="196ECD20DC9B47289B0A9A958D92ABAF"/>
  </w:style>
  <w:style w:type="paragraph" w:customStyle="1" w:styleId="A6FDBDCFF9FC4618A7414BF109E0ACD2">
    <w:name w:val="A6FDBDCFF9FC4618A7414BF109E0ACD2"/>
  </w:style>
  <w:style w:type="paragraph" w:customStyle="1" w:styleId="A5AD11EEB22E484EA3AEC8BD805D5AA7">
    <w:name w:val="A5AD11EEB22E484EA3AEC8BD805D5AA7"/>
  </w:style>
  <w:style w:type="paragraph" w:customStyle="1" w:styleId="5144A87C673C4FB799E50491689E6F2A">
    <w:name w:val="5144A87C673C4FB799E50491689E6F2A"/>
  </w:style>
  <w:style w:type="paragraph" w:customStyle="1" w:styleId="6029BB2EEC4C4775AA6CD317841B98B0">
    <w:name w:val="6029BB2EEC4C4775AA6CD317841B98B0"/>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customStyle="1" w:styleId="87C2F9FCF25247B298C9E81BC779682F">
    <w:name w:val="87C2F9FCF25247B298C9E81BC779682F"/>
  </w:style>
  <w:style w:type="paragraph" w:customStyle="1" w:styleId="46C93C4F2FC748AFAB1185B841C3F8A5">
    <w:name w:val="46C93C4F2FC748AFAB1185B841C3F8A5"/>
  </w:style>
  <w:style w:type="paragraph" w:customStyle="1" w:styleId="BEFA2A69F8B34D31ADE1B1F982874B7C">
    <w:name w:val="BEFA2A69F8B34D31ADE1B1F982874B7C"/>
  </w:style>
  <w:style w:type="paragraph" w:customStyle="1" w:styleId="5654ABE8CD0B47E39A1D49270356EE6E">
    <w:name w:val="5654ABE8CD0B47E39A1D49270356EE6E"/>
  </w:style>
  <w:style w:type="paragraph" w:customStyle="1" w:styleId="6D9AB909A19D43ABB2708819D348D432">
    <w:name w:val="6D9AB909A19D43ABB2708819D348D432"/>
  </w:style>
  <w:style w:type="paragraph" w:customStyle="1" w:styleId="0FAF979FFDA046B7B8D1C1A895C736F2">
    <w:name w:val="0FAF979FFDA046B7B8D1C1A895C736F2"/>
  </w:style>
  <w:style w:type="paragraph" w:customStyle="1" w:styleId="A3BACBF7135D436B838F01B3424CBDC9">
    <w:name w:val="A3BACBF7135D436B838F01B3424CBDC9"/>
  </w:style>
  <w:style w:type="paragraph" w:customStyle="1" w:styleId="B66C1A3F761E47F19A50802EC0C7BFFA">
    <w:name w:val="B66C1A3F761E47F19A50802EC0C7BFFA"/>
  </w:style>
  <w:style w:type="paragraph" w:customStyle="1" w:styleId="E02C95E2B4324C23858490C12EB5A6D6">
    <w:name w:val="E02C95E2B4324C23858490C12EB5A6D6"/>
  </w:style>
  <w:style w:type="paragraph" w:customStyle="1" w:styleId="4DFD80C844F94D66BF0D9D0776E8ACCE">
    <w:name w:val="4DFD80C844F94D66BF0D9D0776E8ACCE"/>
  </w:style>
  <w:style w:type="paragraph" w:customStyle="1" w:styleId="B30C9B8746684BDB85155BFBA09745DE">
    <w:name w:val="B30C9B8746684BDB85155BFBA09745DE"/>
  </w:style>
  <w:style w:type="paragraph" w:customStyle="1" w:styleId="5E7EBAD1098441C498F3878BECC93A3F">
    <w:name w:val="5E7EBAD1098441C498F3878BECC93A3F"/>
  </w:style>
  <w:style w:type="paragraph" w:customStyle="1" w:styleId="48CC62AD83244E4AA63A1EDF043A50C1">
    <w:name w:val="48CC62AD83244E4AA63A1EDF043A50C1"/>
  </w:style>
  <w:style w:type="paragraph" w:customStyle="1" w:styleId="5B7AEF442E764645A0CA9A978A132B5F">
    <w:name w:val="5B7AEF442E764645A0CA9A978A132B5F"/>
  </w:style>
  <w:style w:type="paragraph" w:customStyle="1" w:styleId="6D07BCDF40964791881EE3BF09102D6B">
    <w:name w:val="6D07BCDF40964791881EE3BF09102D6B"/>
  </w:style>
  <w:style w:type="paragraph" w:customStyle="1" w:styleId="B6BE204A717247C6AC837AA9DE870135">
    <w:name w:val="B6BE204A717247C6AC837AA9DE870135"/>
  </w:style>
  <w:style w:type="paragraph" w:customStyle="1" w:styleId="5D168EEA5155488F86178148CE6829F9">
    <w:name w:val="5D168EEA5155488F86178148CE6829F9"/>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B12AF5479F7C404D895F5D9F9A5169E4">
    <w:name w:val="B12AF5479F7C404D895F5D9F9A5169E4"/>
  </w:style>
  <w:style w:type="paragraph" w:customStyle="1" w:styleId="07955906194843E5B944976BD4DBA64F">
    <w:name w:val="07955906194843E5B944976BD4DBA64F"/>
  </w:style>
  <w:style w:type="paragraph" w:customStyle="1" w:styleId="31E7EBC19C05489DA607B057C0ABCB02">
    <w:name w:val="31E7EBC19C05489DA607B057C0ABCB02"/>
  </w:style>
  <w:style w:type="paragraph" w:customStyle="1" w:styleId="D46AE4E4F92F45B09732B7769CA5306B">
    <w:name w:val="D46AE4E4F92F45B09732B7769CA5306B"/>
  </w:style>
  <w:style w:type="paragraph" w:customStyle="1" w:styleId="E200A1664EBB459B8D4B6D4369576E0C">
    <w:name w:val="E200A1664EBB459B8D4B6D4369576E0C"/>
  </w:style>
  <w:style w:type="paragraph" w:customStyle="1" w:styleId="10BAB314ABD14148A64FB386703CE3BA">
    <w:name w:val="10BAB314ABD14148A64FB386703CE3BA"/>
  </w:style>
  <w:style w:type="paragraph" w:customStyle="1" w:styleId="6850D211609840FAA217350B24FB594E">
    <w:name w:val="6850D211609840FAA217350B24FB594E"/>
  </w:style>
  <w:style w:type="paragraph" w:customStyle="1" w:styleId="C490A9551B0E419DAA271D906E14FD94">
    <w:name w:val="C490A9551B0E419DAA271D906E14FD94"/>
  </w:style>
  <w:style w:type="paragraph" w:customStyle="1" w:styleId="156527524D5242DCA019B13EFA7B7BB2">
    <w:name w:val="156527524D5242DCA019B13EFA7B7BB2"/>
  </w:style>
  <w:style w:type="paragraph" w:customStyle="1" w:styleId="C97FA822E0264F65ACEBC7DF0EBD2523">
    <w:name w:val="C97FA822E0264F65ACEBC7DF0EBD2523"/>
  </w:style>
  <w:style w:type="paragraph" w:customStyle="1" w:styleId="472D528C5C494408A29936ABA0B8C8FB">
    <w:name w:val="472D528C5C494408A29936ABA0B8C8FB"/>
  </w:style>
  <w:style w:type="paragraph" w:customStyle="1" w:styleId="A218B42E20A5419C8191497A4D39C397">
    <w:name w:val="A218B42E20A5419C8191497A4D39C397"/>
  </w:style>
  <w:style w:type="paragraph" w:customStyle="1" w:styleId="8A8E277568394BBDB3D81AD727CADA69">
    <w:name w:val="8A8E277568394BBDB3D81AD727CADA69"/>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lang w:val="en-US" w:eastAsia="en-US"/>
    </w:rPr>
  </w:style>
  <w:style w:type="paragraph" w:customStyle="1" w:styleId="8DC18D3B0B3046A0A12EF1A3AAB25BC1">
    <w:name w:val="8DC18D3B0B3046A0A12EF1A3AAB25BC1"/>
  </w:style>
  <w:style w:type="paragraph" w:customStyle="1" w:styleId="0EFF3FCBD20B43A5893A7FC27F7591F8">
    <w:name w:val="0EFF3FCBD20B43A5893A7FC27F7591F8"/>
  </w:style>
  <w:style w:type="paragraph" w:customStyle="1" w:styleId="465289F814E0431C97F067A9EB97706F">
    <w:name w:val="465289F814E0431C97F067A9EB97706F"/>
  </w:style>
  <w:style w:type="paragraph" w:customStyle="1" w:styleId="E6AD9250F49C48E1ADC30AC2B051C86C">
    <w:name w:val="E6AD9250F49C48E1ADC30AC2B051C86C"/>
  </w:style>
  <w:style w:type="paragraph" w:customStyle="1" w:styleId="F4D5E2DBB8B6459399605F345BFF2FDD">
    <w:name w:val="F4D5E2DBB8B6459399605F345BFF2FDD"/>
  </w:style>
  <w:style w:type="paragraph" w:customStyle="1" w:styleId="4A2E4974E1764BDD816C09201E83608B">
    <w:name w:val="4A2E4974E1764BDD816C09201E83608B"/>
  </w:style>
  <w:style w:type="paragraph" w:customStyle="1" w:styleId="65C47DE510E247F095BCC11538C3588C">
    <w:name w:val="65C47DE510E247F095BCC11538C3588C"/>
  </w:style>
  <w:style w:type="paragraph" w:customStyle="1" w:styleId="244971DDC3B34187A363043B47449E69">
    <w:name w:val="244971DDC3B34187A363043B47449E69"/>
  </w:style>
  <w:style w:type="paragraph" w:customStyle="1" w:styleId="5FBFBD2126A44EA2B60AEFC3FC8FE633">
    <w:name w:val="5FBFBD2126A44EA2B60AEFC3FC8FE633"/>
    <w:rsid w:val="00205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40404"/>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DBA1D9D6-239C-4E88-AC65-CC0DEEA6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8</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Diploma of Software Development – Java III</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Java III</dc:title>
  <dc:subject/>
  <dc:creator/>
  <cp:keywords/>
  <dc:description/>
  <cp:lastModifiedBy/>
  <cp:revision>1</cp:revision>
  <dcterms:created xsi:type="dcterms:W3CDTF">2020-08-26T23:54:00Z</dcterms:created>
  <dcterms:modified xsi:type="dcterms:W3CDTF">2020-11-25T13:34:00Z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