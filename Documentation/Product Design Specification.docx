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4A" w:rsidRPr="00E4314A" w:rsidRDefault="00E4314A" w:rsidP="00E4314A">
      <w:pPr>
        <w:pStyle w:val="Title"/>
        <w:rPr>
          <w:iCs/>
          <w:color w:val="4472C4" w:themeColor="accent1"/>
          <w:sz w:val="120"/>
          <w:szCs w:val="120"/>
        </w:rPr>
      </w:pPr>
      <w:r>
        <w:rPr>
          <w:rStyle w:val="Emphasis"/>
          <w:sz w:val="120"/>
          <w:szCs w:val="120"/>
        </w:rPr>
        <w:t>AT3 – Project</w:t>
      </w:r>
      <w:r>
        <w:rPr>
          <w:rStyle w:val="Emphasis"/>
          <w:sz w:val="120"/>
          <w:szCs w:val="120"/>
        </w:rPr>
        <w:br/>
        <w:t>JMC Music Player</w:t>
      </w:r>
    </w:p>
    <w:p w:rsidR="00251291" w:rsidRDefault="00251291" w:rsidP="00224640">
      <w:pPr>
        <w:pStyle w:val="Title"/>
        <w:rPr>
          <w:sz w:val="72"/>
          <w:szCs w:val="120"/>
        </w:rPr>
      </w:pPr>
    </w:p>
    <w:p w:rsidR="00CC4A97" w:rsidRPr="00251291" w:rsidRDefault="00251291" w:rsidP="00251291">
      <w:pPr>
        <w:pStyle w:val="Title"/>
        <w:rPr>
          <w:sz w:val="72"/>
          <w:szCs w:val="120"/>
        </w:rPr>
      </w:pPr>
      <w:r w:rsidRPr="00251291">
        <w:rPr>
          <w:sz w:val="72"/>
          <w:szCs w:val="120"/>
        </w:rPr>
        <w:t>Product Design Specification</w:t>
      </w:r>
    </w:p>
    <w:p w:rsidR="00CC4A97" w:rsidRDefault="00CC4A97" w:rsidP="00CC4A97"/>
    <w:p w:rsidR="00CC4A97" w:rsidRDefault="00CC4A97" w:rsidP="00CC4A97"/>
    <w:p w:rsidR="00CC4A97" w:rsidRDefault="00CC4A97" w:rsidP="00CC4A97"/>
    <w:p w:rsidR="00CC4A97" w:rsidRDefault="00CC4A97" w:rsidP="00CC4A97"/>
    <w:p w:rsidR="00CC4A97" w:rsidRDefault="00CC4A97" w:rsidP="00CC4A97"/>
    <w:p w:rsidR="00CC4A97" w:rsidRPr="00CC4A97" w:rsidRDefault="00CC4A97" w:rsidP="00CC4A97"/>
    <w:p w:rsidR="00C31B26" w:rsidRPr="000040C5" w:rsidRDefault="00485824" w:rsidP="00224640">
      <w:pPr>
        <w:pStyle w:val="CoverHead1"/>
      </w:pPr>
      <w:sdt>
        <w:sdtPr>
          <w:id w:val="-30888360"/>
          <w:placeholder>
            <w:docPart w:val="A6FDBDCFF9FC4618A7414BF109E0ACD2"/>
          </w:placeholder>
          <w:temporary/>
          <w:showingPlcHdr/>
          <w15:appearance w15:val="hidden"/>
        </w:sdtPr>
        <w:sdtContent>
          <w:r w:rsidR="00224640" w:rsidRPr="000040C5">
            <w:t>Student:</w:t>
          </w:r>
        </w:sdtContent>
      </w:sdt>
    </w:p>
    <w:p w:rsidR="00C31B26" w:rsidRPr="000040C5" w:rsidRDefault="005A0FD4" w:rsidP="00224640">
      <w:pPr>
        <w:pStyle w:val="CoverHead2"/>
      </w:pPr>
      <w:r>
        <w:t>Reece Pieri</w:t>
      </w:r>
    </w:p>
    <w:p w:rsidR="00224640" w:rsidRPr="000040C5" w:rsidRDefault="005A0FD4" w:rsidP="00224640">
      <w:pPr>
        <w:pStyle w:val="CoverHead1"/>
      </w:pPr>
      <w:r>
        <w:t>Student ID:</w:t>
      </w:r>
    </w:p>
    <w:p w:rsidR="00EB6826" w:rsidRPr="000040C5" w:rsidRDefault="005A0FD4" w:rsidP="006C67DE">
      <w:pPr>
        <w:pStyle w:val="CoverHead2"/>
      </w:pPr>
      <w:r>
        <w:t>M087496</w:t>
      </w:r>
    </w:p>
    <w:p w:rsidR="00224640" w:rsidRPr="000040C5" w:rsidRDefault="00485824" w:rsidP="00224640">
      <w:pPr>
        <w:pStyle w:val="CoverHead1"/>
      </w:pPr>
      <w:sdt>
        <w:sdtPr>
          <w:id w:val="-1976748250"/>
          <w:placeholder>
            <w:docPart w:val="9288E5BB80D54AAF83D8AE5B270D73F5"/>
          </w:placeholder>
          <w:temporary/>
          <w:showingPlcHdr/>
          <w15:appearance w15:val="hidden"/>
        </w:sdtPr>
        <w:sdtContent>
          <w:r w:rsidR="00224640" w:rsidRPr="000040C5">
            <w:t>Course:</w:t>
          </w:r>
        </w:sdtContent>
      </w:sdt>
    </w:p>
    <w:p w:rsidR="005A0FD4" w:rsidRDefault="00485824"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43EA2">
            <w:rPr>
              <w:lang w:val="en-AU"/>
            </w:rPr>
            <w:t xml:space="preserve">Diploma of Software Development – </w:t>
          </w:r>
          <w:r w:rsidR="00B77497">
            <w:rPr>
              <w:lang w:val="en-AU"/>
            </w:rPr>
            <w:t>Java</w:t>
          </w:r>
          <w:r w:rsidR="00D43EA2">
            <w:rPr>
              <w:lang w:val="en-AU"/>
            </w:rPr>
            <w:t xml:space="preserve"> III</w:t>
          </w:r>
        </w:sdtContent>
      </w:sdt>
      <w:r w:rsidR="00EB6826" w:rsidRPr="000040C5">
        <w:br w:type="page"/>
      </w:r>
    </w:p>
    <w:p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rsidR="005A0FD4" w:rsidRDefault="005A0FD4">
          <w:pPr>
            <w:pStyle w:val="TOCHeading"/>
          </w:pPr>
          <w:r>
            <w:t>Conte</w:t>
          </w:r>
          <w:bookmarkStart w:id="0" w:name="_GoBack"/>
          <w:bookmarkEnd w:id="0"/>
          <w:r>
            <w:t>nts</w:t>
          </w:r>
        </w:p>
        <w:p w:rsidR="007C2A30" w:rsidRDefault="005A0FD4">
          <w:pPr>
            <w:pStyle w:val="TOC1"/>
            <w:tabs>
              <w:tab w:val="left" w:pos="520"/>
              <w:tab w:val="right" w:leader="dot" w:pos="9394"/>
            </w:tabs>
            <w:rPr>
              <w:rFonts w:eastAsiaTheme="minorEastAsia"/>
              <w:noProof/>
              <w:color w:val="auto"/>
              <w:sz w:val="22"/>
              <w:szCs w:val="22"/>
              <w:lang w:val="en-AU" w:eastAsia="zh-TW"/>
            </w:rPr>
          </w:pPr>
          <w:r>
            <w:fldChar w:fldCharType="begin"/>
          </w:r>
          <w:r>
            <w:instrText xml:space="preserve"> TOC \o "1-3" \h \z \u </w:instrText>
          </w:r>
          <w:r>
            <w:fldChar w:fldCharType="separate"/>
          </w:r>
          <w:hyperlink w:anchor="_Toc57241858" w:history="1">
            <w:r w:rsidR="007C2A30" w:rsidRPr="00A12910">
              <w:rPr>
                <w:rStyle w:val="Hyperlink"/>
                <w:noProof/>
              </w:rPr>
              <w:t>1</w:t>
            </w:r>
            <w:r w:rsidR="007C2A30">
              <w:rPr>
                <w:rFonts w:eastAsiaTheme="minorEastAsia"/>
                <w:noProof/>
                <w:color w:val="auto"/>
                <w:sz w:val="22"/>
                <w:szCs w:val="22"/>
                <w:lang w:val="en-AU" w:eastAsia="zh-TW"/>
              </w:rPr>
              <w:tab/>
            </w:r>
            <w:r w:rsidR="007C2A30" w:rsidRPr="00A12910">
              <w:rPr>
                <w:rStyle w:val="Hyperlink"/>
                <w:noProof/>
              </w:rPr>
              <w:t>Introduction</w:t>
            </w:r>
            <w:r w:rsidR="007C2A30">
              <w:rPr>
                <w:noProof/>
                <w:webHidden/>
              </w:rPr>
              <w:tab/>
            </w:r>
            <w:r w:rsidR="007C2A30">
              <w:rPr>
                <w:noProof/>
                <w:webHidden/>
              </w:rPr>
              <w:fldChar w:fldCharType="begin"/>
            </w:r>
            <w:r w:rsidR="007C2A30">
              <w:rPr>
                <w:noProof/>
                <w:webHidden/>
              </w:rPr>
              <w:instrText xml:space="preserve"> PAGEREF _Toc57241858 \h </w:instrText>
            </w:r>
            <w:r w:rsidR="007C2A30">
              <w:rPr>
                <w:noProof/>
                <w:webHidden/>
              </w:rPr>
            </w:r>
            <w:r w:rsidR="007C2A30">
              <w:rPr>
                <w:noProof/>
                <w:webHidden/>
              </w:rPr>
              <w:fldChar w:fldCharType="separate"/>
            </w:r>
            <w:r w:rsidR="00485824">
              <w:rPr>
                <w:noProof/>
                <w:webHidden/>
              </w:rPr>
              <w:t>3</w:t>
            </w:r>
            <w:r w:rsidR="007C2A30">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59" w:history="1">
            <w:r w:rsidRPr="00A12910">
              <w:rPr>
                <w:rStyle w:val="Hyperlink"/>
                <w:noProof/>
              </w:rPr>
              <w:t>1.1</w:t>
            </w:r>
            <w:r>
              <w:rPr>
                <w:rFonts w:eastAsiaTheme="minorEastAsia"/>
                <w:noProof/>
                <w:color w:val="auto"/>
                <w:sz w:val="22"/>
                <w:szCs w:val="22"/>
                <w:lang w:val="en-AU" w:eastAsia="zh-TW"/>
              </w:rPr>
              <w:tab/>
            </w:r>
            <w:r w:rsidRPr="00A12910">
              <w:rPr>
                <w:rStyle w:val="Hyperlink"/>
                <w:noProof/>
              </w:rPr>
              <w:t>Purpose of the Product Design Specification Document</w:t>
            </w:r>
            <w:r>
              <w:rPr>
                <w:noProof/>
                <w:webHidden/>
              </w:rPr>
              <w:tab/>
            </w:r>
            <w:r>
              <w:rPr>
                <w:noProof/>
                <w:webHidden/>
              </w:rPr>
              <w:fldChar w:fldCharType="begin"/>
            </w:r>
            <w:r>
              <w:rPr>
                <w:noProof/>
                <w:webHidden/>
              </w:rPr>
              <w:instrText xml:space="preserve"> PAGEREF _Toc57241859 \h </w:instrText>
            </w:r>
            <w:r>
              <w:rPr>
                <w:noProof/>
                <w:webHidden/>
              </w:rPr>
            </w:r>
            <w:r>
              <w:rPr>
                <w:noProof/>
                <w:webHidden/>
              </w:rPr>
              <w:fldChar w:fldCharType="separate"/>
            </w:r>
            <w:r w:rsidR="00485824">
              <w:rPr>
                <w:noProof/>
                <w:webHidden/>
              </w:rPr>
              <w:t>3</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60" w:history="1">
            <w:r w:rsidRPr="00A12910">
              <w:rPr>
                <w:rStyle w:val="Hyperlink"/>
                <w:noProof/>
              </w:rPr>
              <w:t>2</w:t>
            </w:r>
            <w:r>
              <w:rPr>
                <w:rFonts w:eastAsiaTheme="minorEastAsia"/>
                <w:noProof/>
                <w:color w:val="auto"/>
                <w:sz w:val="22"/>
                <w:szCs w:val="22"/>
                <w:lang w:val="en-AU" w:eastAsia="zh-TW"/>
              </w:rPr>
              <w:tab/>
            </w:r>
            <w:r w:rsidRPr="00A12910">
              <w:rPr>
                <w:rStyle w:val="Hyperlink"/>
                <w:noProof/>
              </w:rPr>
              <w:t>General Overview and Design Guidelines/Approach</w:t>
            </w:r>
            <w:r>
              <w:rPr>
                <w:noProof/>
                <w:webHidden/>
              </w:rPr>
              <w:tab/>
            </w:r>
            <w:r>
              <w:rPr>
                <w:noProof/>
                <w:webHidden/>
              </w:rPr>
              <w:fldChar w:fldCharType="begin"/>
            </w:r>
            <w:r>
              <w:rPr>
                <w:noProof/>
                <w:webHidden/>
              </w:rPr>
              <w:instrText xml:space="preserve"> PAGEREF _Toc57241860 \h </w:instrText>
            </w:r>
            <w:r>
              <w:rPr>
                <w:noProof/>
                <w:webHidden/>
              </w:rPr>
            </w:r>
            <w:r>
              <w:rPr>
                <w:noProof/>
                <w:webHidden/>
              </w:rPr>
              <w:fldChar w:fldCharType="separate"/>
            </w:r>
            <w:r w:rsidR="00485824">
              <w:rPr>
                <w:noProof/>
                <w:webHidden/>
              </w:rPr>
              <w:t>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1" w:history="1">
            <w:r w:rsidRPr="00A12910">
              <w:rPr>
                <w:rStyle w:val="Hyperlink"/>
                <w:noProof/>
              </w:rPr>
              <w:t>2.1</w:t>
            </w:r>
            <w:r>
              <w:rPr>
                <w:rFonts w:eastAsiaTheme="minorEastAsia"/>
                <w:noProof/>
                <w:color w:val="auto"/>
                <w:sz w:val="22"/>
                <w:szCs w:val="22"/>
                <w:lang w:val="en-AU" w:eastAsia="zh-TW"/>
              </w:rPr>
              <w:tab/>
            </w:r>
            <w:r w:rsidRPr="00A12910">
              <w:rPr>
                <w:rStyle w:val="Hyperlink"/>
                <w:noProof/>
              </w:rPr>
              <w:t>Assumptions / Constraints / Standards</w:t>
            </w:r>
            <w:r>
              <w:rPr>
                <w:noProof/>
                <w:webHidden/>
              </w:rPr>
              <w:tab/>
            </w:r>
            <w:r>
              <w:rPr>
                <w:noProof/>
                <w:webHidden/>
              </w:rPr>
              <w:fldChar w:fldCharType="begin"/>
            </w:r>
            <w:r>
              <w:rPr>
                <w:noProof/>
                <w:webHidden/>
              </w:rPr>
              <w:instrText xml:space="preserve"> PAGEREF _Toc57241861 \h </w:instrText>
            </w:r>
            <w:r>
              <w:rPr>
                <w:noProof/>
                <w:webHidden/>
              </w:rPr>
            </w:r>
            <w:r>
              <w:rPr>
                <w:noProof/>
                <w:webHidden/>
              </w:rPr>
              <w:fldChar w:fldCharType="separate"/>
            </w:r>
            <w:r w:rsidR="00485824">
              <w:rPr>
                <w:noProof/>
                <w:webHidden/>
              </w:rPr>
              <w:t>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2" w:history="1">
            <w:r w:rsidRPr="00A12910">
              <w:rPr>
                <w:rStyle w:val="Hyperlink"/>
                <w:noProof/>
              </w:rPr>
              <w:t>2.2</w:t>
            </w:r>
            <w:r>
              <w:rPr>
                <w:rFonts w:eastAsiaTheme="minorEastAsia"/>
                <w:noProof/>
                <w:color w:val="auto"/>
                <w:sz w:val="22"/>
                <w:szCs w:val="22"/>
                <w:lang w:val="en-AU" w:eastAsia="zh-TW"/>
              </w:rPr>
              <w:tab/>
            </w:r>
            <w:r w:rsidRPr="00A12910">
              <w:rPr>
                <w:rStyle w:val="Hyperlink"/>
                <w:noProof/>
              </w:rPr>
              <w:t>Quality Assurance Practices</w:t>
            </w:r>
            <w:r>
              <w:rPr>
                <w:noProof/>
                <w:webHidden/>
              </w:rPr>
              <w:tab/>
            </w:r>
            <w:r>
              <w:rPr>
                <w:noProof/>
                <w:webHidden/>
              </w:rPr>
              <w:fldChar w:fldCharType="begin"/>
            </w:r>
            <w:r>
              <w:rPr>
                <w:noProof/>
                <w:webHidden/>
              </w:rPr>
              <w:instrText xml:space="preserve"> PAGEREF _Toc57241862 \h </w:instrText>
            </w:r>
            <w:r>
              <w:rPr>
                <w:noProof/>
                <w:webHidden/>
              </w:rPr>
            </w:r>
            <w:r>
              <w:rPr>
                <w:noProof/>
                <w:webHidden/>
              </w:rPr>
              <w:fldChar w:fldCharType="separate"/>
            </w:r>
            <w:r w:rsidR="00485824">
              <w:rPr>
                <w:noProof/>
                <w:webHidden/>
              </w:rPr>
              <w:t>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3" w:history="1">
            <w:r w:rsidRPr="00A12910">
              <w:rPr>
                <w:rStyle w:val="Hyperlink"/>
                <w:noProof/>
              </w:rPr>
              <w:t>2.3</w:t>
            </w:r>
            <w:r>
              <w:rPr>
                <w:rFonts w:eastAsiaTheme="minorEastAsia"/>
                <w:noProof/>
                <w:color w:val="auto"/>
                <w:sz w:val="22"/>
                <w:szCs w:val="22"/>
                <w:lang w:val="en-AU" w:eastAsia="zh-TW"/>
              </w:rPr>
              <w:tab/>
            </w:r>
            <w:r w:rsidRPr="00A12910">
              <w:rPr>
                <w:rStyle w:val="Hyperlink"/>
                <w:noProof/>
              </w:rPr>
              <w:t>Testing</w:t>
            </w:r>
            <w:r>
              <w:rPr>
                <w:noProof/>
                <w:webHidden/>
              </w:rPr>
              <w:tab/>
            </w:r>
            <w:r>
              <w:rPr>
                <w:noProof/>
                <w:webHidden/>
              </w:rPr>
              <w:fldChar w:fldCharType="begin"/>
            </w:r>
            <w:r>
              <w:rPr>
                <w:noProof/>
                <w:webHidden/>
              </w:rPr>
              <w:instrText xml:space="preserve"> PAGEREF _Toc57241863 \h </w:instrText>
            </w:r>
            <w:r>
              <w:rPr>
                <w:noProof/>
                <w:webHidden/>
              </w:rPr>
            </w:r>
            <w:r>
              <w:rPr>
                <w:noProof/>
                <w:webHidden/>
              </w:rPr>
              <w:fldChar w:fldCharType="separate"/>
            </w:r>
            <w:r w:rsidR="00485824">
              <w:rPr>
                <w:noProof/>
                <w:webHidden/>
              </w:rPr>
              <w:t>4</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64" w:history="1">
            <w:r w:rsidRPr="00A12910">
              <w:rPr>
                <w:rStyle w:val="Hyperlink"/>
                <w:noProof/>
              </w:rPr>
              <w:t>3</w:t>
            </w:r>
            <w:r>
              <w:rPr>
                <w:rFonts w:eastAsiaTheme="minorEastAsia"/>
                <w:noProof/>
                <w:color w:val="auto"/>
                <w:sz w:val="22"/>
                <w:szCs w:val="22"/>
                <w:lang w:val="en-AU" w:eastAsia="zh-TW"/>
              </w:rPr>
              <w:tab/>
            </w:r>
            <w:r w:rsidRPr="00A12910">
              <w:rPr>
                <w:rStyle w:val="Hyperlink"/>
                <w:noProof/>
              </w:rPr>
              <w:t>Requirements</w:t>
            </w:r>
            <w:r>
              <w:rPr>
                <w:noProof/>
                <w:webHidden/>
              </w:rPr>
              <w:tab/>
            </w:r>
            <w:r>
              <w:rPr>
                <w:noProof/>
                <w:webHidden/>
              </w:rPr>
              <w:fldChar w:fldCharType="begin"/>
            </w:r>
            <w:r>
              <w:rPr>
                <w:noProof/>
                <w:webHidden/>
              </w:rPr>
              <w:instrText xml:space="preserve"> PAGEREF _Toc57241864 \h </w:instrText>
            </w:r>
            <w:r>
              <w:rPr>
                <w:noProof/>
                <w:webHidden/>
              </w:rPr>
            </w:r>
            <w:r>
              <w:rPr>
                <w:noProof/>
                <w:webHidden/>
              </w:rPr>
              <w:fldChar w:fldCharType="separate"/>
            </w:r>
            <w:r w:rsidR="00485824">
              <w:rPr>
                <w:noProof/>
                <w:webHidden/>
              </w:rPr>
              <w:t>5</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65" w:history="1">
            <w:r w:rsidRPr="00A12910">
              <w:rPr>
                <w:rStyle w:val="Hyperlink"/>
                <w:noProof/>
              </w:rPr>
              <w:t>4</w:t>
            </w:r>
            <w:r>
              <w:rPr>
                <w:rFonts w:eastAsiaTheme="minorEastAsia"/>
                <w:noProof/>
                <w:color w:val="auto"/>
                <w:sz w:val="22"/>
                <w:szCs w:val="22"/>
                <w:lang w:val="en-AU" w:eastAsia="zh-TW"/>
              </w:rPr>
              <w:tab/>
            </w:r>
            <w:r w:rsidRPr="00A12910">
              <w:rPr>
                <w:rStyle w:val="Hyperlink"/>
                <w:noProof/>
              </w:rPr>
              <w:t>Architecture Design</w:t>
            </w:r>
            <w:r>
              <w:rPr>
                <w:noProof/>
                <w:webHidden/>
              </w:rPr>
              <w:tab/>
            </w:r>
            <w:r>
              <w:rPr>
                <w:noProof/>
                <w:webHidden/>
              </w:rPr>
              <w:fldChar w:fldCharType="begin"/>
            </w:r>
            <w:r>
              <w:rPr>
                <w:noProof/>
                <w:webHidden/>
              </w:rPr>
              <w:instrText xml:space="preserve"> PAGEREF _Toc57241865 \h </w:instrText>
            </w:r>
            <w:r>
              <w:rPr>
                <w:noProof/>
                <w:webHidden/>
              </w:rPr>
            </w:r>
            <w:r>
              <w:rPr>
                <w:noProof/>
                <w:webHidden/>
              </w:rPr>
              <w:fldChar w:fldCharType="separate"/>
            </w:r>
            <w:r w:rsidR="00485824">
              <w:rPr>
                <w:noProof/>
                <w:webHidden/>
              </w:rPr>
              <w:t>6</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6" w:history="1">
            <w:r w:rsidRPr="00A12910">
              <w:rPr>
                <w:rStyle w:val="Hyperlink"/>
                <w:noProof/>
              </w:rPr>
              <w:t>4.1</w:t>
            </w:r>
            <w:r>
              <w:rPr>
                <w:rFonts w:eastAsiaTheme="minorEastAsia"/>
                <w:noProof/>
                <w:color w:val="auto"/>
                <w:sz w:val="22"/>
                <w:szCs w:val="22"/>
                <w:lang w:val="en-AU" w:eastAsia="zh-TW"/>
              </w:rPr>
              <w:tab/>
            </w:r>
            <w:r w:rsidRPr="00A12910">
              <w:rPr>
                <w:rStyle w:val="Hyperlink"/>
                <w:noProof/>
              </w:rPr>
              <w:t>Logical View</w:t>
            </w:r>
            <w:r>
              <w:rPr>
                <w:noProof/>
                <w:webHidden/>
              </w:rPr>
              <w:tab/>
            </w:r>
            <w:r>
              <w:rPr>
                <w:noProof/>
                <w:webHidden/>
              </w:rPr>
              <w:fldChar w:fldCharType="begin"/>
            </w:r>
            <w:r>
              <w:rPr>
                <w:noProof/>
                <w:webHidden/>
              </w:rPr>
              <w:instrText xml:space="preserve"> PAGEREF _Toc57241866 \h </w:instrText>
            </w:r>
            <w:r>
              <w:rPr>
                <w:noProof/>
                <w:webHidden/>
              </w:rPr>
            </w:r>
            <w:r>
              <w:rPr>
                <w:noProof/>
                <w:webHidden/>
              </w:rPr>
              <w:fldChar w:fldCharType="separate"/>
            </w:r>
            <w:r w:rsidR="00485824">
              <w:rPr>
                <w:noProof/>
                <w:webHidden/>
              </w:rPr>
              <w:t>6</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7" w:history="1">
            <w:r w:rsidRPr="00A12910">
              <w:rPr>
                <w:rStyle w:val="Hyperlink"/>
                <w:noProof/>
              </w:rPr>
              <w:t>4.2</w:t>
            </w:r>
            <w:r>
              <w:rPr>
                <w:rFonts w:eastAsiaTheme="minorEastAsia"/>
                <w:noProof/>
                <w:color w:val="auto"/>
                <w:sz w:val="22"/>
                <w:szCs w:val="22"/>
                <w:lang w:val="en-AU" w:eastAsia="zh-TW"/>
              </w:rPr>
              <w:tab/>
            </w:r>
            <w:r w:rsidRPr="00A12910">
              <w:rPr>
                <w:rStyle w:val="Hyperlink"/>
                <w:noProof/>
              </w:rPr>
              <w:t>Hardware Architecture</w:t>
            </w:r>
            <w:r>
              <w:rPr>
                <w:noProof/>
                <w:webHidden/>
              </w:rPr>
              <w:tab/>
            </w:r>
            <w:r>
              <w:rPr>
                <w:noProof/>
                <w:webHidden/>
              </w:rPr>
              <w:fldChar w:fldCharType="begin"/>
            </w:r>
            <w:r>
              <w:rPr>
                <w:noProof/>
                <w:webHidden/>
              </w:rPr>
              <w:instrText xml:space="preserve"> PAGEREF _Toc57241867 \h </w:instrText>
            </w:r>
            <w:r>
              <w:rPr>
                <w:noProof/>
                <w:webHidden/>
              </w:rPr>
            </w:r>
            <w:r>
              <w:rPr>
                <w:noProof/>
                <w:webHidden/>
              </w:rPr>
              <w:fldChar w:fldCharType="separate"/>
            </w:r>
            <w:r w:rsidR="00485824">
              <w:rPr>
                <w:noProof/>
                <w:webHidden/>
              </w:rPr>
              <w:t>9</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8" w:history="1">
            <w:r w:rsidRPr="00A12910">
              <w:rPr>
                <w:rStyle w:val="Hyperlink"/>
                <w:noProof/>
              </w:rPr>
              <w:t>4.3</w:t>
            </w:r>
            <w:r>
              <w:rPr>
                <w:rFonts w:eastAsiaTheme="minorEastAsia"/>
                <w:noProof/>
                <w:color w:val="auto"/>
                <w:sz w:val="22"/>
                <w:szCs w:val="22"/>
                <w:lang w:val="en-AU" w:eastAsia="zh-TW"/>
              </w:rPr>
              <w:tab/>
            </w:r>
            <w:r w:rsidRPr="00A12910">
              <w:rPr>
                <w:rStyle w:val="Hyperlink"/>
                <w:noProof/>
              </w:rPr>
              <w:t>Software Architecture</w:t>
            </w:r>
            <w:r>
              <w:rPr>
                <w:noProof/>
                <w:webHidden/>
              </w:rPr>
              <w:tab/>
            </w:r>
            <w:r>
              <w:rPr>
                <w:noProof/>
                <w:webHidden/>
              </w:rPr>
              <w:fldChar w:fldCharType="begin"/>
            </w:r>
            <w:r>
              <w:rPr>
                <w:noProof/>
                <w:webHidden/>
              </w:rPr>
              <w:instrText xml:space="preserve"> PAGEREF _Toc57241868 \h </w:instrText>
            </w:r>
            <w:r>
              <w:rPr>
                <w:noProof/>
                <w:webHidden/>
              </w:rPr>
            </w:r>
            <w:r>
              <w:rPr>
                <w:noProof/>
                <w:webHidden/>
              </w:rPr>
              <w:fldChar w:fldCharType="separate"/>
            </w:r>
            <w:r w:rsidR="00485824">
              <w:rPr>
                <w:noProof/>
                <w:webHidden/>
              </w:rPr>
              <w:t>9</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69" w:history="1">
            <w:r w:rsidRPr="00A12910">
              <w:rPr>
                <w:rStyle w:val="Hyperlink"/>
                <w:noProof/>
              </w:rPr>
              <w:t>4.4</w:t>
            </w:r>
            <w:r>
              <w:rPr>
                <w:rFonts w:eastAsiaTheme="minorEastAsia"/>
                <w:noProof/>
                <w:color w:val="auto"/>
                <w:sz w:val="22"/>
                <w:szCs w:val="22"/>
                <w:lang w:val="en-AU" w:eastAsia="zh-TW"/>
              </w:rPr>
              <w:tab/>
            </w:r>
            <w:r w:rsidRPr="00A12910">
              <w:rPr>
                <w:rStyle w:val="Hyperlink"/>
                <w:noProof/>
              </w:rPr>
              <w:t>Security Architecture</w:t>
            </w:r>
            <w:r>
              <w:rPr>
                <w:noProof/>
                <w:webHidden/>
              </w:rPr>
              <w:tab/>
            </w:r>
            <w:r>
              <w:rPr>
                <w:noProof/>
                <w:webHidden/>
              </w:rPr>
              <w:fldChar w:fldCharType="begin"/>
            </w:r>
            <w:r>
              <w:rPr>
                <w:noProof/>
                <w:webHidden/>
              </w:rPr>
              <w:instrText xml:space="preserve"> PAGEREF _Toc57241869 \h </w:instrText>
            </w:r>
            <w:r>
              <w:rPr>
                <w:noProof/>
                <w:webHidden/>
              </w:rPr>
            </w:r>
            <w:r>
              <w:rPr>
                <w:noProof/>
                <w:webHidden/>
              </w:rPr>
              <w:fldChar w:fldCharType="separate"/>
            </w:r>
            <w:r w:rsidR="00485824">
              <w:rPr>
                <w:noProof/>
                <w:webHidden/>
              </w:rPr>
              <w:t>10</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0" w:history="1">
            <w:r w:rsidRPr="00A12910">
              <w:rPr>
                <w:rStyle w:val="Hyperlink"/>
                <w:noProof/>
              </w:rPr>
              <w:t>4.5</w:t>
            </w:r>
            <w:r>
              <w:rPr>
                <w:rFonts w:eastAsiaTheme="minorEastAsia"/>
                <w:noProof/>
                <w:color w:val="auto"/>
                <w:sz w:val="22"/>
                <w:szCs w:val="22"/>
                <w:lang w:val="en-AU" w:eastAsia="zh-TW"/>
              </w:rPr>
              <w:tab/>
            </w:r>
            <w:r w:rsidRPr="00A12910">
              <w:rPr>
                <w:rStyle w:val="Hyperlink"/>
                <w:noProof/>
              </w:rPr>
              <w:t>Communication Architecture</w:t>
            </w:r>
            <w:r>
              <w:rPr>
                <w:noProof/>
                <w:webHidden/>
              </w:rPr>
              <w:tab/>
            </w:r>
            <w:r>
              <w:rPr>
                <w:noProof/>
                <w:webHidden/>
              </w:rPr>
              <w:fldChar w:fldCharType="begin"/>
            </w:r>
            <w:r>
              <w:rPr>
                <w:noProof/>
                <w:webHidden/>
              </w:rPr>
              <w:instrText xml:space="preserve"> PAGEREF _Toc57241870 \h </w:instrText>
            </w:r>
            <w:r>
              <w:rPr>
                <w:noProof/>
                <w:webHidden/>
              </w:rPr>
            </w:r>
            <w:r>
              <w:rPr>
                <w:noProof/>
                <w:webHidden/>
              </w:rPr>
              <w:fldChar w:fldCharType="separate"/>
            </w:r>
            <w:r w:rsidR="00485824">
              <w:rPr>
                <w:noProof/>
                <w:webHidden/>
              </w:rPr>
              <w:t>10</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1" w:history="1">
            <w:r w:rsidRPr="00A12910">
              <w:rPr>
                <w:rStyle w:val="Hyperlink"/>
                <w:noProof/>
              </w:rPr>
              <w:t>4.6</w:t>
            </w:r>
            <w:r>
              <w:rPr>
                <w:rFonts w:eastAsiaTheme="minorEastAsia"/>
                <w:noProof/>
                <w:color w:val="auto"/>
                <w:sz w:val="22"/>
                <w:szCs w:val="22"/>
                <w:lang w:val="en-AU" w:eastAsia="zh-TW"/>
              </w:rPr>
              <w:tab/>
            </w:r>
            <w:r w:rsidRPr="00A12910">
              <w:rPr>
                <w:rStyle w:val="Hyperlink"/>
                <w:noProof/>
              </w:rPr>
              <w:t>Performance</w:t>
            </w:r>
            <w:r>
              <w:rPr>
                <w:noProof/>
                <w:webHidden/>
              </w:rPr>
              <w:tab/>
            </w:r>
            <w:r>
              <w:rPr>
                <w:noProof/>
                <w:webHidden/>
              </w:rPr>
              <w:fldChar w:fldCharType="begin"/>
            </w:r>
            <w:r>
              <w:rPr>
                <w:noProof/>
                <w:webHidden/>
              </w:rPr>
              <w:instrText xml:space="preserve"> PAGEREF _Toc57241871 \h </w:instrText>
            </w:r>
            <w:r>
              <w:rPr>
                <w:noProof/>
                <w:webHidden/>
              </w:rPr>
            </w:r>
            <w:r>
              <w:rPr>
                <w:noProof/>
                <w:webHidden/>
              </w:rPr>
              <w:fldChar w:fldCharType="separate"/>
            </w:r>
            <w:r w:rsidR="00485824">
              <w:rPr>
                <w:noProof/>
                <w:webHidden/>
              </w:rPr>
              <w:t>10</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72" w:history="1">
            <w:r w:rsidRPr="00A12910">
              <w:rPr>
                <w:rStyle w:val="Hyperlink"/>
                <w:noProof/>
              </w:rPr>
              <w:t>5</w:t>
            </w:r>
            <w:r>
              <w:rPr>
                <w:rFonts w:eastAsiaTheme="minorEastAsia"/>
                <w:noProof/>
                <w:color w:val="auto"/>
                <w:sz w:val="22"/>
                <w:szCs w:val="22"/>
                <w:lang w:val="en-AU" w:eastAsia="zh-TW"/>
              </w:rPr>
              <w:tab/>
            </w:r>
            <w:r w:rsidRPr="00A12910">
              <w:rPr>
                <w:rStyle w:val="Hyperlink"/>
                <w:noProof/>
              </w:rPr>
              <w:t>System Design</w:t>
            </w:r>
            <w:r>
              <w:rPr>
                <w:noProof/>
                <w:webHidden/>
              </w:rPr>
              <w:tab/>
            </w:r>
            <w:r>
              <w:rPr>
                <w:noProof/>
                <w:webHidden/>
              </w:rPr>
              <w:fldChar w:fldCharType="begin"/>
            </w:r>
            <w:r>
              <w:rPr>
                <w:noProof/>
                <w:webHidden/>
              </w:rPr>
              <w:instrText xml:space="preserve"> PAGEREF _Toc57241872 \h </w:instrText>
            </w:r>
            <w:r>
              <w:rPr>
                <w:noProof/>
                <w:webHidden/>
              </w:rPr>
            </w:r>
            <w:r>
              <w:rPr>
                <w:noProof/>
                <w:webHidden/>
              </w:rPr>
              <w:fldChar w:fldCharType="separate"/>
            </w:r>
            <w:r w:rsidR="00485824">
              <w:rPr>
                <w:noProof/>
                <w:webHidden/>
              </w:rPr>
              <w:t>11</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3" w:history="1">
            <w:r w:rsidRPr="00A12910">
              <w:rPr>
                <w:rStyle w:val="Hyperlink"/>
                <w:noProof/>
              </w:rPr>
              <w:t>5.1</w:t>
            </w:r>
            <w:r>
              <w:rPr>
                <w:rFonts w:eastAsiaTheme="minorEastAsia"/>
                <w:noProof/>
                <w:color w:val="auto"/>
                <w:sz w:val="22"/>
                <w:szCs w:val="22"/>
                <w:lang w:val="en-AU" w:eastAsia="zh-TW"/>
              </w:rPr>
              <w:tab/>
            </w:r>
            <w:r w:rsidRPr="00A12910">
              <w:rPr>
                <w:rStyle w:val="Hyperlink"/>
                <w:noProof/>
              </w:rPr>
              <w:t>Use-cases</w:t>
            </w:r>
            <w:r>
              <w:rPr>
                <w:noProof/>
                <w:webHidden/>
              </w:rPr>
              <w:tab/>
            </w:r>
            <w:r>
              <w:rPr>
                <w:noProof/>
                <w:webHidden/>
              </w:rPr>
              <w:fldChar w:fldCharType="begin"/>
            </w:r>
            <w:r>
              <w:rPr>
                <w:noProof/>
                <w:webHidden/>
              </w:rPr>
              <w:instrText xml:space="preserve"> PAGEREF _Toc57241873 \h </w:instrText>
            </w:r>
            <w:r>
              <w:rPr>
                <w:noProof/>
                <w:webHidden/>
              </w:rPr>
            </w:r>
            <w:r>
              <w:rPr>
                <w:noProof/>
                <w:webHidden/>
              </w:rPr>
              <w:fldChar w:fldCharType="separate"/>
            </w:r>
            <w:r w:rsidR="00485824">
              <w:rPr>
                <w:noProof/>
                <w:webHidden/>
              </w:rPr>
              <w:t>11</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4" w:history="1">
            <w:r w:rsidRPr="00A12910">
              <w:rPr>
                <w:rStyle w:val="Hyperlink"/>
                <w:noProof/>
              </w:rPr>
              <w:t>5.2</w:t>
            </w:r>
            <w:r>
              <w:rPr>
                <w:rFonts w:eastAsiaTheme="minorEastAsia"/>
                <w:noProof/>
                <w:color w:val="auto"/>
                <w:sz w:val="22"/>
                <w:szCs w:val="22"/>
                <w:lang w:val="en-AU" w:eastAsia="zh-TW"/>
              </w:rPr>
              <w:tab/>
            </w:r>
            <w:r w:rsidRPr="00A12910">
              <w:rPr>
                <w:rStyle w:val="Hyperlink"/>
                <w:noProof/>
              </w:rPr>
              <w:t>User Interface Design</w:t>
            </w:r>
            <w:r>
              <w:rPr>
                <w:noProof/>
                <w:webHidden/>
              </w:rPr>
              <w:tab/>
            </w:r>
            <w:r>
              <w:rPr>
                <w:noProof/>
                <w:webHidden/>
              </w:rPr>
              <w:fldChar w:fldCharType="begin"/>
            </w:r>
            <w:r>
              <w:rPr>
                <w:noProof/>
                <w:webHidden/>
              </w:rPr>
              <w:instrText xml:space="preserve"> PAGEREF _Toc57241874 \h </w:instrText>
            </w:r>
            <w:r>
              <w:rPr>
                <w:noProof/>
                <w:webHidden/>
              </w:rPr>
            </w:r>
            <w:r>
              <w:rPr>
                <w:noProof/>
                <w:webHidden/>
              </w:rPr>
              <w:fldChar w:fldCharType="separate"/>
            </w:r>
            <w:r w:rsidR="00485824">
              <w:rPr>
                <w:noProof/>
                <w:webHidden/>
              </w:rPr>
              <w:t>11</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5" w:history="1">
            <w:r w:rsidRPr="00A12910">
              <w:rPr>
                <w:rStyle w:val="Hyperlink"/>
                <w:noProof/>
              </w:rPr>
              <w:t>5.3</w:t>
            </w:r>
            <w:r>
              <w:rPr>
                <w:rFonts w:eastAsiaTheme="minorEastAsia"/>
                <w:noProof/>
                <w:color w:val="auto"/>
                <w:sz w:val="22"/>
                <w:szCs w:val="22"/>
                <w:lang w:val="en-AU" w:eastAsia="zh-TW"/>
              </w:rPr>
              <w:tab/>
            </w:r>
            <w:r w:rsidRPr="00A12910">
              <w:rPr>
                <w:rStyle w:val="Hyperlink"/>
                <w:noProof/>
              </w:rPr>
              <w:t>System Requirements</w:t>
            </w:r>
            <w:r>
              <w:rPr>
                <w:noProof/>
                <w:webHidden/>
              </w:rPr>
              <w:tab/>
            </w:r>
            <w:r>
              <w:rPr>
                <w:noProof/>
                <w:webHidden/>
              </w:rPr>
              <w:fldChar w:fldCharType="begin"/>
            </w:r>
            <w:r>
              <w:rPr>
                <w:noProof/>
                <w:webHidden/>
              </w:rPr>
              <w:instrText xml:space="preserve"> PAGEREF _Toc57241875 \h </w:instrText>
            </w:r>
            <w:r>
              <w:rPr>
                <w:noProof/>
                <w:webHidden/>
              </w:rPr>
            </w:r>
            <w:r>
              <w:rPr>
                <w:noProof/>
                <w:webHidden/>
              </w:rPr>
              <w:fldChar w:fldCharType="separate"/>
            </w:r>
            <w:r w:rsidR="00485824">
              <w:rPr>
                <w:noProof/>
                <w:webHidden/>
              </w:rPr>
              <w:t>13</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76" w:history="1">
            <w:r w:rsidRPr="00A12910">
              <w:rPr>
                <w:rStyle w:val="Hyperlink"/>
                <w:noProof/>
              </w:rPr>
              <w:t>6</w:t>
            </w:r>
            <w:r>
              <w:rPr>
                <w:rFonts w:eastAsiaTheme="minorEastAsia"/>
                <w:noProof/>
                <w:color w:val="auto"/>
                <w:sz w:val="22"/>
                <w:szCs w:val="22"/>
                <w:lang w:val="en-AU" w:eastAsia="zh-TW"/>
              </w:rPr>
              <w:tab/>
            </w:r>
            <w:r w:rsidRPr="00A12910">
              <w:rPr>
                <w:rStyle w:val="Hyperlink"/>
                <w:noProof/>
              </w:rPr>
              <w:t>Implementation Plan</w:t>
            </w:r>
            <w:r>
              <w:rPr>
                <w:noProof/>
                <w:webHidden/>
              </w:rPr>
              <w:tab/>
            </w:r>
            <w:r>
              <w:rPr>
                <w:noProof/>
                <w:webHidden/>
              </w:rPr>
              <w:fldChar w:fldCharType="begin"/>
            </w:r>
            <w:r>
              <w:rPr>
                <w:noProof/>
                <w:webHidden/>
              </w:rPr>
              <w:instrText xml:space="preserve"> PAGEREF _Toc57241876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7" w:history="1">
            <w:r w:rsidRPr="00A12910">
              <w:rPr>
                <w:rStyle w:val="Hyperlink"/>
                <w:noProof/>
              </w:rPr>
              <w:t>6.1</w:t>
            </w:r>
            <w:r>
              <w:rPr>
                <w:rFonts w:eastAsiaTheme="minorEastAsia"/>
                <w:noProof/>
                <w:color w:val="auto"/>
                <w:sz w:val="22"/>
                <w:szCs w:val="22"/>
                <w:lang w:val="en-AU" w:eastAsia="zh-TW"/>
              </w:rPr>
              <w:tab/>
            </w:r>
            <w:r w:rsidRPr="00A12910">
              <w:rPr>
                <w:rStyle w:val="Hyperlink"/>
                <w:noProof/>
              </w:rPr>
              <w:t>Goal</w:t>
            </w:r>
            <w:r>
              <w:rPr>
                <w:noProof/>
                <w:webHidden/>
              </w:rPr>
              <w:tab/>
            </w:r>
            <w:r>
              <w:rPr>
                <w:noProof/>
                <w:webHidden/>
              </w:rPr>
              <w:fldChar w:fldCharType="begin"/>
            </w:r>
            <w:r>
              <w:rPr>
                <w:noProof/>
                <w:webHidden/>
              </w:rPr>
              <w:instrText xml:space="preserve"> PAGEREF _Toc57241877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8" w:history="1">
            <w:r w:rsidRPr="00A12910">
              <w:rPr>
                <w:rStyle w:val="Hyperlink"/>
                <w:noProof/>
              </w:rPr>
              <w:t>6.2</w:t>
            </w:r>
            <w:r>
              <w:rPr>
                <w:rFonts w:eastAsiaTheme="minorEastAsia"/>
                <w:noProof/>
                <w:color w:val="auto"/>
                <w:sz w:val="22"/>
                <w:szCs w:val="22"/>
                <w:lang w:val="en-AU" w:eastAsia="zh-TW"/>
              </w:rPr>
              <w:tab/>
            </w:r>
            <w:r w:rsidRPr="00A12910">
              <w:rPr>
                <w:rStyle w:val="Hyperlink"/>
                <w:noProof/>
              </w:rPr>
              <w:t>Tasks</w:t>
            </w:r>
            <w:r>
              <w:rPr>
                <w:noProof/>
                <w:webHidden/>
              </w:rPr>
              <w:tab/>
            </w:r>
            <w:r>
              <w:rPr>
                <w:noProof/>
                <w:webHidden/>
              </w:rPr>
              <w:fldChar w:fldCharType="begin"/>
            </w:r>
            <w:r>
              <w:rPr>
                <w:noProof/>
                <w:webHidden/>
              </w:rPr>
              <w:instrText xml:space="preserve"> PAGEREF _Toc57241878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79" w:history="1">
            <w:r w:rsidRPr="00A12910">
              <w:rPr>
                <w:rStyle w:val="Hyperlink"/>
                <w:noProof/>
              </w:rPr>
              <w:t>6.3</w:t>
            </w:r>
            <w:r>
              <w:rPr>
                <w:rFonts w:eastAsiaTheme="minorEastAsia"/>
                <w:noProof/>
                <w:color w:val="auto"/>
                <w:sz w:val="22"/>
                <w:szCs w:val="22"/>
                <w:lang w:val="en-AU" w:eastAsia="zh-TW"/>
              </w:rPr>
              <w:tab/>
            </w:r>
            <w:r w:rsidRPr="00A12910">
              <w:rPr>
                <w:rStyle w:val="Hyperlink"/>
                <w:noProof/>
              </w:rPr>
              <w:t>Resources</w:t>
            </w:r>
            <w:r>
              <w:rPr>
                <w:noProof/>
                <w:webHidden/>
              </w:rPr>
              <w:tab/>
            </w:r>
            <w:r>
              <w:rPr>
                <w:noProof/>
                <w:webHidden/>
              </w:rPr>
              <w:fldChar w:fldCharType="begin"/>
            </w:r>
            <w:r>
              <w:rPr>
                <w:noProof/>
                <w:webHidden/>
              </w:rPr>
              <w:instrText xml:space="preserve"> PAGEREF _Toc57241879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80" w:history="1">
            <w:r w:rsidRPr="00A12910">
              <w:rPr>
                <w:rStyle w:val="Hyperlink"/>
                <w:noProof/>
              </w:rPr>
              <w:t>6.4</w:t>
            </w:r>
            <w:r>
              <w:rPr>
                <w:rFonts w:eastAsiaTheme="minorEastAsia"/>
                <w:noProof/>
                <w:color w:val="auto"/>
                <w:sz w:val="22"/>
                <w:szCs w:val="22"/>
                <w:lang w:val="en-AU" w:eastAsia="zh-TW"/>
              </w:rPr>
              <w:tab/>
            </w:r>
            <w:r w:rsidRPr="00A12910">
              <w:rPr>
                <w:rStyle w:val="Hyperlink"/>
                <w:noProof/>
              </w:rPr>
              <w:t>Responsibilities</w:t>
            </w:r>
            <w:r>
              <w:rPr>
                <w:noProof/>
                <w:webHidden/>
              </w:rPr>
              <w:tab/>
            </w:r>
            <w:r>
              <w:rPr>
                <w:noProof/>
                <w:webHidden/>
              </w:rPr>
              <w:fldChar w:fldCharType="begin"/>
            </w:r>
            <w:r>
              <w:rPr>
                <w:noProof/>
                <w:webHidden/>
              </w:rPr>
              <w:instrText xml:space="preserve"> PAGEREF _Toc57241880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3"/>
            <w:tabs>
              <w:tab w:val="left" w:pos="1100"/>
              <w:tab w:val="right" w:leader="dot" w:pos="9394"/>
            </w:tabs>
            <w:rPr>
              <w:rFonts w:eastAsiaTheme="minorEastAsia"/>
              <w:noProof/>
              <w:color w:val="auto"/>
              <w:sz w:val="22"/>
              <w:szCs w:val="22"/>
              <w:lang w:val="en-AU" w:eastAsia="zh-TW"/>
            </w:rPr>
          </w:pPr>
          <w:hyperlink w:anchor="_Toc57241881" w:history="1">
            <w:r w:rsidRPr="00A12910">
              <w:rPr>
                <w:rStyle w:val="Hyperlink"/>
                <w:noProof/>
              </w:rPr>
              <w:t>6.5</w:t>
            </w:r>
            <w:r>
              <w:rPr>
                <w:rFonts w:eastAsiaTheme="minorEastAsia"/>
                <w:noProof/>
                <w:color w:val="auto"/>
                <w:sz w:val="22"/>
                <w:szCs w:val="22"/>
                <w:lang w:val="en-AU" w:eastAsia="zh-TW"/>
              </w:rPr>
              <w:tab/>
            </w:r>
            <w:r w:rsidRPr="00A12910">
              <w:rPr>
                <w:rStyle w:val="Hyperlink"/>
                <w:noProof/>
              </w:rPr>
              <w:t>Success Metrics</w:t>
            </w:r>
            <w:r>
              <w:rPr>
                <w:noProof/>
                <w:webHidden/>
              </w:rPr>
              <w:tab/>
            </w:r>
            <w:r>
              <w:rPr>
                <w:noProof/>
                <w:webHidden/>
              </w:rPr>
              <w:fldChar w:fldCharType="begin"/>
            </w:r>
            <w:r>
              <w:rPr>
                <w:noProof/>
                <w:webHidden/>
              </w:rPr>
              <w:instrText xml:space="preserve"> PAGEREF _Toc57241881 \h </w:instrText>
            </w:r>
            <w:r>
              <w:rPr>
                <w:noProof/>
                <w:webHidden/>
              </w:rPr>
            </w:r>
            <w:r>
              <w:rPr>
                <w:noProof/>
                <w:webHidden/>
              </w:rPr>
              <w:fldChar w:fldCharType="separate"/>
            </w:r>
            <w:r w:rsidR="00485824">
              <w:rPr>
                <w:noProof/>
                <w:webHidden/>
              </w:rPr>
              <w:t>14</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82" w:history="1">
            <w:r w:rsidRPr="00A12910">
              <w:rPr>
                <w:rStyle w:val="Hyperlink"/>
                <w:noProof/>
              </w:rPr>
              <w:t>7</w:t>
            </w:r>
            <w:r>
              <w:rPr>
                <w:rFonts w:eastAsiaTheme="minorEastAsia"/>
                <w:noProof/>
                <w:color w:val="auto"/>
                <w:sz w:val="22"/>
                <w:szCs w:val="22"/>
                <w:lang w:val="en-AU" w:eastAsia="zh-TW"/>
              </w:rPr>
              <w:tab/>
            </w:r>
            <w:r w:rsidRPr="00A12910">
              <w:rPr>
                <w:rStyle w:val="Hyperlink"/>
                <w:noProof/>
              </w:rPr>
              <w:t>Source Control</w:t>
            </w:r>
            <w:r>
              <w:rPr>
                <w:noProof/>
                <w:webHidden/>
              </w:rPr>
              <w:tab/>
            </w:r>
            <w:r>
              <w:rPr>
                <w:noProof/>
                <w:webHidden/>
              </w:rPr>
              <w:fldChar w:fldCharType="begin"/>
            </w:r>
            <w:r>
              <w:rPr>
                <w:noProof/>
                <w:webHidden/>
              </w:rPr>
              <w:instrText xml:space="preserve"> PAGEREF _Toc57241882 \h </w:instrText>
            </w:r>
            <w:r>
              <w:rPr>
                <w:noProof/>
                <w:webHidden/>
              </w:rPr>
            </w:r>
            <w:r>
              <w:rPr>
                <w:noProof/>
                <w:webHidden/>
              </w:rPr>
              <w:fldChar w:fldCharType="separate"/>
            </w:r>
            <w:r w:rsidR="00485824">
              <w:rPr>
                <w:noProof/>
                <w:webHidden/>
              </w:rPr>
              <w:t>15</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83" w:history="1">
            <w:r w:rsidRPr="00A12910">
              <w:rPr>
                <w:rStyle w:val="Hyperlink"/>
                <w:noProof/>
              </w:rPr>
              <w:t>8</w:t>
            </w:r>
            <w:r>
              <w:rPr>
                <w:rFonts w:eastAsiaTheme="minorEastAsia"/>
                <w:noProof/>
                <w:color w:val="auto"/>
                <w:sz w:val="22"/>
                <w:szCs w:val="22"/>
                <w:lang w:val="en-AU" w:eastAsia="zh-TW"/>
              </w:rPr>
              <w:tab/>
            </w:r>
            <w:r w:rsidRPr="00A12910">
              <w:rPr>
                <w:rStyle w:val="Hyperlink"/>
                <w:noProof/>
              </w:rPr>
              <w:t>Test Plan</w:t>
            </w:r>
            <w:r>
              <w:rPr>
                <w:noProof/>
                <w:webHidden/>
              </w:rPr>
              <w:tab/>
            </w:r>
            <w:r>
              <w:rPr>
                <w:noProof/>
                <w:webHidden/>
              </w:rPr>
              <w:fldChar w:fldCharType="begin"/>
            </w:r>
            <w:r>
              <w:rPr>
                <w:noProof/>
                <w:webHidden/>
              </w:rPr>
              <w:instrText xml:space="preserve"> PAGEREF _Toc57241883 \h </w:instrText>
            </w:r>
            <w:r>
              <w:rPr>
                <w:noProof/>
                <w:webHidden/>
              </w:rPr>
            </w:r>
            <w:r>
              <w:rPr>
                <w:noProof/>
                <w:webHidden/>
              </w:rPr>
              <w:fldChar w:fldCharType="separate"/>
            </w:r>
            <w:r w:rsidR="00485824">
              <w:rPr>
                <w:noProof/>
                <w:webHidden/>
              </w:rPr>
              <w:t>16</w:t>
            </w:r>
            <w:r>
              <w:rPr>
                <w:noProof/>
                <w:webHidden/>
              </w:rPr>
              <w:fldChar w:fldCharType="end"/>
            </w:r>
          </w:hyperlink>
        </w:p>
        <w:p w:rsidR="007C2A30" w:rsidRDefault="007C2A30">
          <w:pPr>
            <w:pStyle w:val="TOC1"/>
            <w:tabs>
              <w:tab w:val="left" w:pos="520"/>
              <w:tab w:val="right" w:leader="dot" w:pos="9394"/>
            </w:tabs>
            <w:rPr>
              <w:rFonts w:eastAsiaTheme="minorEastAsia"/>
              <w:noProof/>
              <w:color w:val="auto"/>
              <w:sz w:val="22"/>
              <w:szCs w:val="22"/>
              <w:lang w:val="en-AU" w:eastAsia="zh-TW"/>
            </w:rPr>
          </w:pPr>
          <w:hyperlink w:anchor="_Toc57241884" w:history="1">
            <w:r w:rsidRPr="00A12910">
              <w:rPr>
                <w:rStyle w:val="Hyperlink"/>
                <w:noProof/>
              </w:rPr>
              <w:t>9</w:t>
            </w:r>
            <w:r>
              <w:rPr>
                <w:rFonts w:eastAsiaTheme="minorEastAsia"/>
                <w:noProof/>
                <w:color w:val="auto"/>
                <w:sz w:val="22"/>
                <w:szCs w:val="22"/>
                <w:lang w:val="en-AU" w:eastAsia="zh-TW"/>
              </w:rPr>
              <w:tab/>
            </w:r>
            <w:r w:rsidRPr="00A12910">
              <w:rPr>
                <w:rStyle w:val="Hyperlink"/>
                <w:noProof/>
              </w:rPr>
              <w:t>Product Design Specification Approval</w:t>
            </w:r>
            <w:r>
              <w:rPr>
                <w:noProof/>
                <w:webHidden/>
              </w:rPr>
              <w:tab/>
            </w:r>
            <w:r>
              <w:rPr>
                <w:noProof/>
                <w:webHidden/>
              </w:rPr>
              <w:fldChar w:fldCharType="begin"/>
            </w:r>
            <w:r>
              <w:rPr>
                <w:noProof/>
                <w:webHidden/>
              </w:rPr>
              <w:instrText xml:space="preserve"> PAGEREF _Toc57241884 \h </w:instrText>
            </w:r>
            <w:r>
              <w:rPr>
                <w:noProof/>
                <w:webHidden/>
              </w:rPr>
            </w:r>
            <w:r>
              <w:rPr>
                <w:noProof/>
                <w:webHidden/>
              </w:rPr>
              <w:fldChar w:fldCharType="separate"/>
            </w:r>
            <w:r w:rsidR="00485824">
              <w:rPr>
                <w:noProof/>
                <w:webHidden/>
              </w:rPr>
              <w:t>17</w:t>
            </w:r>
            <w:r>
              <w:rPr>
                <w:noProof/>
                <w:webHidden/>
              </w:rPr>
              <w:fldChar w:fldCharType="end"/>
            </w:r>
          </w:hyperlink>
        </w:p>
        <w:p w:rsidR="005A0FD4" w:rsidRDefault="005A0FD4">
          <w:r>
            <w:rPr>
              <w:b/>
              <w:bCs/>
              <w:noProof/>
            </w:rPr>
            <w:fldChar w:fldCharType="end"/>
          </w:r>
        </w:p>
      </w:sdtContent>
    </w:sdt>
    <w:p w:rsidR="005A0FD4" w:rsidRDefault="00180436">
      <w:r>
        <w:br w:type="page"/>
      </w:r>
    </w:p>
    <w:p w:rsidR="00251291" w:rsidRDefault="00006C2B" w:rsidP="00251291">
      <w:pPr>
        <w:pStyle w:val="Heading1"/>
      </w:pPr>
      <w:bookmarkStart w:id="1" w:name="_Toc57241858"/>
      <w:r>
        <w:lastRenderedPageBreak/>
        <w:t>1</w:t>
      </w:r>
      <w:r>
        <w:tab/>
      </w:r>
      <w:r w:rsidR="00251291">
        <w:t>Introduction</w:t>
      </w:r>
      <w:bookmarkEnd w:id="1"/>
    </w:p>
    <w:p w:rsidR="00251291" w:rsidRDefault="00251291" w:rsidP="00251291">
      <w:pPr>
        <w:pStyle w:val="Sub-heading"/>
        <w:numPr>
          <w:ilvl w:val="1"/>
          <w:numId w:val="23"/>
        </w:numPr>
      </w:pPr>
      <w:bookmarkStart w:id="2" w:name="_Toc57241859"/>
      <w:r>
        <w:t>Purpose of the Product Design Specification Document</w:t>
      </w:r>
      <w:bookmarkEnd w:id="2"/>
    </w:p>
    <w:p w:rsidR="000103EA" w:rsidRDefault="00251291" w:rsidP="00140633">
      <w:pPr>
        <w:ind w:left="720"/>
      </w:pPr>
      <w:r>
        <w:t>The purpose of the Product Design Specification document is to store detailed information regarding the application design and architecture. It is to be used by the development team to provide guidance on how to build the application to meet the software requirements.</w:t>
      </w:r>
    </w:p>
    <w:p w:rsidR="000103EA" w:rsidRDefault="000103EA" w:rsidP="000103EA">
      <w:r>
        <w:br w:type="page"/>
      </w:r>
    </w:p>
    <w:p w:rsidR="00441E6B" w:rsidRDefault="00006C2B" w:rsidP="00006C2B">
      <w:pPr>
        <w:pStyle w:val="Heading1"/>
      </w:pPr>
      <w:bookmarkStart w:id="3" w:name="_Toc57241860"/>
      <w:r>
        <w:lastRenderedPageBreak/>
        <w:t>2</w:t>
      </w:r>
      <w:r>
        <w:tab/>
        <w:t>General Overview and Design Guidelines/Approach</w:t>
      </w:r>
      <w:bookmarkEnd w:id="3"/>
    </w:p>
    <w:p w:rsidR="00441E6B" w:rsidRDefault="00006C2B" w:rsidP="00006C2B">
      <w:pPr>
        <w:pStyle w:val="Sub-heading"/>
      </w:pPr>
      <w:bookmarkStart w:id="4" w:name="_Toc57241861"/>
      <w:r>
        <w:t>2.1</w:t>
      </w:r>
      <w:r>
        <w:tab/>
        <w:t>Assumptions / Constraints / Standards</w:t>
      </w:r>
      <w:bookmarkEnd w:id="4"/>
    </w:p>
    <w:p w:rsidR="00006C2B" w:rsidRDefault="00006C2B" w:rsidP="00006C2B">
      <w:pPr>
        <w:ind w:left="720"/>
      </w:pPr>
      <w:r>
        <w:t>The application must be designed to:</w:t>
      </w:r>
    </w:p>
    <w:p w:rsidR="00006C2B" w:rsidRDefault="00006C2B" w:rsidP="00006C2B">
      <w:pPr>
        <w:pStyle w:val="ListParagraph"/>
        <w:numPr>
          <w:ilvl w:val="0"/>
          <w:numId w:val="24"/>
        </w:numPr>
      </w:pPr>
      <w:r>
        <w:t>Be responsive; the application must run smoothly. The GUI must not lock up or freeze during loading.</w:t>
      </w:r>
    </w:p>
    <w:p w:rsidR="00006C2B" w:rsidRDefault="00006C2B" w:rsidP="00006C2B">
      <w:pPr>
        <w:pStyle w:val="ListParagraph"/>
        <w:numPr>
          <w:ilvl w:val="0"/>
          <w:numId w:val="24"/>
        </w:numPr>
      </w:pPr>
      <w:r>
        <w:t>Use minimal resources; the application must use as little system resources as possible and be able to run in the background for long periods of time.</w:t>
      </w:r>
    </w:p>
    <w:p w:rsidR="00FB5104" w:rsidRDefault="00006C2B" w:rsidP="00006C2B">
      <w:pPr>
        <w:pStyle w:val="ListParagraph"/>
        <w:numPr>
          <w:ilvl w:val="0"/>
          <w:numId w:val="24"/>
        </w:numPr>
      </w:pPr>
      <w:r>
        <w:t>Look sharp; the design of the application must have a sharp, striking appearance</w:t>
      </w:r>
      <w:r w:rsidR="00F96AEE">
        <w:t xml:space="preserve">. The use of standout </w:t>
      </w:r>
      <w:proofErr w:type="spellStart"/>
      <w:r w:rsidR="00F96AEE">
        <w:t>colours</w:t>
      </w:r>
      <w:proofErr w:type="spellEnd"/>
      <w:r w:rsidR="00F96AEE">
        <w:t xml:space="preserve"> is accepted and system controls appearances must be avoided.</w:t>
      </w:r>
    </w:p>
    <w:p w:rsidR="003122AC" w:rsidRDefault="003122AC" w:rsidP="003122AC">
      <w:pPr>
        <w:ind w:left="720"/>
      </w:pPr>
    </w:p>
    <w:p w:rsidR="001B7B5E" w:rsidRDefault="001B7B5E" w:rsidP="001B7B5E">
      <w:pPr>
        <w:pStyle w:val="Sub-heading"/>
      </w:pPr>
      <w:bookmarkStart w:id="5" w:name="_Toc57241862"/>
      <w:r>
        <w:t>2.2</w:t>
      </w:r>
      <w:r>
        <w:tab/>
        <w:t>Quality Assurance Practices</w:t>
      </w:r>
      <w:bookmarkEnd w:id="5"/>
    </w:p>
    <w:p w:rsidR="001B7B5E" w:rsidRDefault="001B7B5E" w:rsidP="001B7B5E">
      <w:pPr>
        <w:ind w:left="720"/>
      </w:pPr>
      <w:r>
        <w:t xml:space="preserve">Software verification will be used during development to ensure the application is being developed in line with the client’s requirements. </w:t>
      </w:r>
    </w:p>
    <w:p w:rsidR="001B7B5E" w:rsidRDefault="001B7B5E" w:rsidP="001B7B5E">
      <w:pPr>
        <w:ind w:left="720"/>
      </w:pPr>
      <w:r>
        <w:t>Software validation will be used at the end of development to ensure that the final prototype will satisfy all of the requirements outlines by the client and that the client will be satisfied with the end product.</w:t>
      </w:r>
    </w:p>
    <w:p w:rsidR="001B7B5E" w:rsidRDefault="001B7B5E" w:rsidP="003122AC">
      <w:pPr>
        <w:ind w:left="720"/>
      </w:pPr>
    </w:p>
    <w:p w:rsidR="000103EA" w:rsidRDefault="003846D7" w:rsidP="000103EA">
      <w:pPr>
        <w:pStyle w:val="Sub-heading"/>
      </w:pPr>
      <w:bookmarkStart w:id="6" w:name="_Toc57241863"/>
      <w:r>
        <w:t>2.3</w:t>
      </w:r>
      <w:r>
        <w:tab/>
      </w:r>
      <w:r w:rsidR="000103EA">
        <w:t>Testing</w:t>
      </w:r>
      <w:bookmarkEnd w:id="6"/>
    </w:p>
    <w:p w:rsidR="000103EA" w:rsidRDefault="000103EA" w:rsidP="000103EA">
      <w:pPr>
        <w:ind w:left="720"/>
      </w:pPr>
      <w:r>
        <w:t xml:space="preserve">White box testing will be performed as features are added into the application to ensure that they are meeting the client’s </w:t>
      </w:r>
      <w:proofErr w:type="spellStart"/>
      <w:r>
        <w:t>requriements</w:t>
      </w:r>
      <w:proofErr w:type="spellEnd"/>
      <w:r>
        <w:t xml:space="preserve"> and that development is on the right track.</w:t>
      </w:r>
    </w:p>
    <w:p w:rsidR="000103EA" w:rsidRDefault="000103EA" w:rsidP="000103EA">
      <w:pPr>
        <w:ind w:left="720"/>
      </w:pPr>
      <w:r>
        <w:t>Black box testing will be completed in order to ensure that all of the client’s requirements are met and that the client will be satisfied.</w:t>
      </w:r>
    </w:p>
    <w:p w:rsidR="000103EA" w:rsidRDefault="000103EA" w:rsidP="000103EA"/>
    <w:p w:rsidR="00140633" w:rsidRDefault="00FB5104" w:rsidP="00140633">
      <w:pPr>
        <w:pStyle w:val="Heading1"/>
      </w:pPr>
      <w:r>
        <w:br w:type="page"/>
      </w:r>
      <w:bookmarkStart w:id="7" w:name="_Toc57241864"/>
      <w:r w:rsidR="00140633">
        <w:lastRenderedPageBreak/>
        <w:t>3</w:t>
      </w:r>
      <w:r w:rsidR="00140633">
        <w:tab/>
        <w:t>Requirements</w:t>
      </w:r>
      <w:bookmarkEnd w:id="7"/>
    </w:p>
    <w:p w:rsidR="00140633" w:rsidRDefault="00140633" w:rsidP="00140633">
      <w:pPr>
        <w:ind w:left="720"/>
      </w:pPr>
      <w:r>
        <w:t>Dynamic Data Structure</w:t>
      </w:r>
    </w:p>
    <w:p w:rsidR="00140633" w:rsidRDefault="00140633" w:rsidP="00140633">
      <w:pPr>
        <w:ind w:left="720"/>
      </w:pPr>
      <w:r>
        <w:tab/>
        <w:t>A linked list will be used to store Song objects in a user’s playlists.</w:t>
      </w:r>
    </w:p>
    <w:p w:rsidR="00140633" w:rsidRDefault="00140633" w:rsidP="00140633">
      <w:pPr>
        <w:ind w:left="720"/>
      </w:pPr>
      <w:r>
        <w:t>Hashing Technique</w:t>
      </w:r>
    </w:p>
    <w:p w:rsidR="00140633" w:rsidRDefault="00140633" w:rsidP="00140633">
      <w:pPr>
        <w:ind w:left="1440"/>
      </w:pPr>
      <w:r>
        <w:t>SHA-512 hashing will be used to store user passwords in User objects on the server.</w:t>
      </w:r>
    </w:p>
    <w:p w:rsidR="00140633" w:rsidRDefault="00140633" w:rsidP="00140633">
      <w:pPr>
        <w:ind w:left="720"/>
      </w:pPr>
      <w:r>
        <w:t>Sorting Algorithm</w:t>
      </w:r>
    </w:p>
    <w:p w:rsidR="00140633" w:rsidRDefault="00140633" w:rsidP="00140633">
      <w:pPr>
        <w:ind w:left="720"/>
      </w:pPr>
      <w:r>
        <w:tab/>
        <w:t>Merge Sort will be used to sort songs in a playlist.</w:t>
      </w:r>
    </w:p>
    <w:p w:rsidR="00140633" w:rsidRDefault="00140633" w:rsidP="00140633">
      <w:pPr>
        <w:ind w:left="720"/>
      </w:pPr>
      <w:r>
        <w:t>Search Technique</w:t>
      </w:r>
    </w:p>
    <w:p w:rsidR="00140633" w:rsidRDefault="00140633" w:rsidP="00140633">
      <w:pPr>
        <w:ind w:left="720"/>
      </w:pPr>
      <w:r>
        <w:tab/>
        <w:t>Binary Search will be used to search for songs in a playlist.</w:t>
      </w:r>
    </w:p>
    <w:p w:rsidR="00140633" w:rsidRDefault="00140633" w:rsidP="00140633">
      <w:pPr>
        <w:ind w:left="720"/>
      </w:pPr>
      <w:r>
        <w:t>Third-party Library</w:t>
      </w:r>
    </w:p>
    <w:p w:rsidR="00140633" w:rsidRDefault="00AE173E" w:rsidP="00140633">
      <w:pPr>
        <w:ind w:left="1440"/>
      </w:pPr>
      <w:proofErr w:type="spellStart"/>
      <w:r>
        <w:t>OpenCSV</w:t>
      </w:r>
      <w:proofErr w:type="spellEnd"/>
      <w:r w:rsidR="00140633">
        <w:t>: Used to save a playlist in .csv format. Documentation and download can be found here at</w:t>
      </w:r>
      <w:r>
        <w:t xml:space="preserve"> </w:t>
      </w:r>
      <w:hyperlink r:id="rId11" w:history="1">
        <w:r w:rsidRPr="00AE173E">
          <w:rPr>
            <w:rStyle w:val="Hyperlink"/>
          </w:rPr>
          <w:t>https://www.baeldung.com/opencsv</w:t>
        </w:r>
      </w:hyperlink>
      <w:r w:rsidR="00140633">
        <w:t>.</w:t>
      </w:r>
    </w:p>
    <w:p w:rsidR="00140633" w:rsidRDefault="00140633" w:rsidP="00140633">
      <w:pPr>
        <w:ind w:left="720"/>
      </w:pPr>
      <w:r>
        <w:t>Source Control</w:t>
      </w:r>
    </w:p>
    <w:p w:rsidR="00140633" w:rsidRDefault="00140633" w:rsidP="00140633">
      <w:pPr>
        <w:ind w:left="720"/>
      </w:pPr>
      <w:r>
        <w:tab/>
        <w:t>GitHub will be used for the source control for this project.</w:t>
      </w:r>
    </w:p>
    <w:p w:rsidR="00140633" w:rsidRDefault="00140633" w:rsidP="00140633">
      <w:pPr>
        <w:ind w:left="720"/>
      </w:pPr>
      <w:r>
        <w:t>Coding Standards</w:t>
      </w:r>
    </w:p>
    <w:p w:rsidR="00140633" w:rsidRDefault="00140633" w:rsidP="00140633">
      <w:pPr>
        <w:ind w:left="1440"/>
      </w:pPr>
      <w:r>
        <w:t>Traditional coding standards apply to this application to ensure maximum code readability for easy maintenance and re-use. This includes following naming conventions, indentation, commenting, code grouping and more.</w:t>
      </w:r>
    </w:p>
    <w:p w:rsidR="00140633" w:rsidRDefault="00140633" w:rsidP="00140633">
      <w:pPr>
        <w:ind w:left="720"/>
      </w:pPr>
      <w:r>
        <w:t>Testing</w:t>
      </w:r>
    </w:p>
    <w:p w:rsidR="00140633" w:rsidRDefault="00140633" w:rsidP="00140633">
      <w:pPr>
        <w:ind w:left="1440"/>
      </w:pPr>
      <w:r>
        <w:t xml:space="preserve">White box testing will be performed as features are added into the application to ensure that they are meeting the client’s </w:t>
      </w:r>
      <w:proofErr w:type="spellStart"/>
      <w:r>
        <w:t>requriements</w:t>
      </w:r>
      <w:proofErr w:type="spellEnd"/>
      <w:r>
        <w:t xml:space="preserve"> and that development is on the right track.</w:t>
      </w:r>
    </w:p>
    <w:p w:rsidR="00140633" w:rsidRDefault="00140633" w:rsidP="00140633">
      <w:pPr>
        <w:ind w:left="1440"/>
      </w:pPr>
      <w:r>
        <w:t>Black box testing will be completed in order to ensure that all of the client’s requirements are met and that the client will be satisfied.</w:t>
      </w:r>
    </w:p>
    <w:p w:rsidR="00006C2B" w:rsidRDefault="00140633" w:rsidP="00140633">
      <w:r>
        <w:br w:type="page"/>
      </w:r>
    </w:p>
    <w:p w:rsidR="00F96AEE" w:rsidRDefault="00140633" w:rsidP="00F96AEE">
      <w:pPr>
        <w:pStyle w:val="Heading1"/>
      </w:pPr>
      <w:bookmarkStart w:id="8" w:name="_Toc57241865"/>
      <w:r>
        <w:lastRenderedPageBreak/>
        <w:t>4</w:t>
      </w:r>
      <w:r w:rsidR="00F96AEE">
        <w:tab/>
        <w:t>Architecture Design</w:t>
      </w:r>
      <w:bookmarkEnd w:id="8"/>
    </w:p>
    <w:p w:rsidR="00F96AEE" w:rsidRDefault="00F96AEE" w:rsidP="00F96AEE">
      <w:pPr>
        <w:ind w:left="720"/>
      </w:pPr>
      <w:r>
        <w:t>The server and client applications will interact during login to verify user credentials and allow the user access to the music player. Connection between the client and server will be achieved via sockets.</w:t>
      </w:r>
    </w:p>
    <w:p w:rsidR="00F96AEE" w:rsidRPr="00F96AEE" w:rsidRDefault="00F96AEE" w:rsidP="00F96AEE">
      <w:pPr>
        <w:ind w:left="720"/>
      </w:pPr>
      <w:r>
        <w:t>During playlist load and save, the client will interact with the system file explorer through Open and Save dialog windows.</w:t>
      </w:r>
    </w:p>
    <w:p w:rsidR="00441E6B" w:rsidRDefault="00140633" w:rsidP="00FB5104">
      <w:pPr>
        <w:pStyle w:val="Sub-heading"/>
      </w:pPr>
      <w:bookmarkStart w:id="9" w:name="_Toc57241866"/>
      <w:r>
        <w:t>4</w:t>
      </w:r>
      <w:r w:rsidR="00FB5104">
        <w:t>.1</w:t>
      </w:r>
      <w:r w:rsidR="00FB5104">
        <w:tab/>
        <w:t>Logical View</w:t>
      </w:r>
      <w:bookmarkEnd w:id="9"/>
    </w:p>
    <w:p w:rsidR="00FB5104" w:rsidRDefault="00FB5104" w:rsidP="00FB5104">
      <w:r>
        <w:tab/>
      </w:r>
      <w:r>
        <w:rPr>
          <w:noProof/>
          <w:lang w:val="en-AU" w:eastAsia="zh-TW"/>
        </w:rPr>
        <w:drawing>
          <wp:inline distT="0" distB="0" distL="0" distR="0" wp14:anchorId="4DBEE4C8" wp14:editId="2F5BB196">
            <wp:extent cx="5249008" cy="322942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View.png"/>
                    <pic:cNvPicPr/>
                  </pic:nvPicPr>
                  <pic:blipFill>
                    <a:blip r:embed="rId12">
                      <a:extLst>
                        <a:ext uri="{28A0092B-C50C-407E-A947-70E740481C1C}">
                          <a14:useLocalDpi xmlns:a14="http://schemas.microsoft.com/office/drawing/2010/main" val="0"/>
                        </a:ext>
                      </a:extLst>
                    </a:blip>
                    <a:stretch>
                      <a:fillRect/>
                    </a:stretch>
                  </pic:blipFill>
                  <pic:spPr>
                    <a:xfrm>
                      <a:off x="0" y="0"/>
                      <a:ext cx="5249008" cy="3229426"/>
                    </a:xfrm>
                    <a:prstGeom prst="rect">
                      <a:avLst/>
                    </a:prstGeom>
                  </pic:spPr>
                </pic:pic>
              </a:graphicData>
            </a:graphic>
          </wp:inline>
        </w:drawing>
      </w:r>
    </w:p>
    <w:p w:rsidR="00C20C93" w:rsidRDefault="00C20C93" w:rsidP="00E73641">
      <w:pPr>
        <w:pStyle w:val="Caption"/>
      </w:pPr>
      <w:r>
        <w:t xml:space="preserve">Figure 1 – Hardware </w:t>
      </w:r>
      <w:r w:rsidR="00BC292B">
        <w:t>a</w:t>
      </w:r>
      <w:r>
        <w:t>rchitecture</w:t>
      </w:r>
    </w:p>
    <w:p w:rsidR="00326E12" w:rsidRDefault="00326E12">
      <w:r>
        <w:br w:type="page"/>
      </w:r>
    </w:p>
    <w:p w:rsidR="00BC292B" w:rsidRDefault="00BC292B" w:rsidP="00BC292B"/>
    <w:p w:rsidR="00326E12" w:rsidRDefault="007C2A30" w:rsidP="00BC292B">
      <w:r>
        <w:rPr>
          <w:noProof/>
          <w:lang w:val="en-AU" w:eastAsia="zh-TW"/>
        </w:rPr>
        <w:drawing>
          <wp:inline distT="0" distB="0" distL="0" distR="0" wp14:anchorId="6BB894AA" wp14:editId="232C4169">
            <wp:extent cx="5971540" cy="5060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UML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971540" cy="5060315"/>
                    </a:xfrm>
                    <a:prstGeom prst="rect">
                      <a:avLst/>
                    </a:prstGeom>
                  </pic:spPr>
                </pic:pic>
              </a:graphicData>
            </a:graphic>
          </wp:inline>
        </w:drawing>
      </w:r>
    </w:p>
    <w:p w:rsidR="00BC292B" w:rsidRDefault="00BC292B" w:rsidP="00E73641">
      <w:pPr>
        <w:pStyle w:val="Caption"/>
      </w:pPr>
      <w:r>
        <w:t>Figure 2 – Software architecture (Server)</w:t>
      </w:r>
    </w:p>
    <w:p w:rsidR="00326E12" w:rsidRDefault="00326E12" w:rsidP="00326E12"/>
    <w:p w:rsidR="00326E12" w:rsidRPr="00326E12" w:rsidRDefault="00326E12" w:rsidP="00326E12"/>
    <w:p w:rsidR="00BC292B" w:rsidRDefault="007C2A30" w:rsidP="00BC292B">
      <w:r>
        <w:rPr>
          <w:noProof/>
          <w:lang w:val="en-AU" w:eastAsia="zh-TW"/>
        </w:rPr>
        <w:lastRenderedPageBreak/>
        <w:drawing>
          <wp:inline distT="0" distB="0" distL="0" distR="0" wp14:anchorId="73D6122A" wp14:editId="7683B7DC">
            <wp:extent cx="5971540" cy="597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UML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71540" cy="5971540"/>
                    </a:xfrm>
                    <a:prstGeom prst="rect">
                      <a:avLst/>
                    </a:prstGeom>
                  </pic:spPr>
                </pic:pic>
              </a:graphicData>
            </a:graphic>
          </wp:inline>
        </w:drawing>
      </w:r>
    </w:p>
    <w:p w:rsidR="00CD4BE2" w:rsidRDefault="00CD4BE2" w:rsidP="00CD4BE2">
      <w:pPr>
        <w:pStyle w:val="Caption"/>
      </w:pPr>
      <w:r>
        <w:t>Figure 3 – Software architecture (Client)</w:t>
      </w:r>
    </w:p>
    <w:p w:rsidR="00CD4BE2" w:rsidRPr="00BC292B" w:rsidRDefault="00CD4BE2" w:rsidP="00BC292B"/>
    <w:p w:rsidR="00326E12" w:rsidRDefault="00326E12">
      <w:pPr>
        <w:rPr>
          <w:b/>
          <w:color w:val="4472C4" w:themeColor="accent1"/>
          <w:sz w:val="32"/>
          <w:szCs w:val="32"/>
        </w:rPr>
      </w:pPr>
      <w:r>
        <w:br w:type="page"/>
      </w:r>
    </w:p>
    <w:p w:rsidR="00441E6B" w:rsidRDefault="00140633" w:rsidP="00FB5104">
      <w:pPr>
        <w:pStyle w:val="Sub-heading"/>
      </w:pPr>
      <w:bookmarkStart w:id="10" w:name="_Toc57241867"/>
      <w:r>
        <w:lastRenderedPageBreak/>
        <w:t>4</w:t>
      </w:r>
      <w:r w:rsidR="00FB5104">
        <w:t>.2</w:t>
      </w:r>
      <w:r w:rsidR="00FB5104">
        <w:tab/>
        <w:t>Hardware Architecture</w:t>
      </w:r>
      <w:bookmarkEnd w:id="10"/>
    </w:p>
    <w:p w:rsidR="00C20C93" w:rsidRDefault="00FB5104" w:rsidP="00FB5104">
      <w:pPr>
        <w:ind w:left="720"/>
      </w:pPr>
      <w:r>
        <w:t>The Server application will run on a virtual mach</w:t>
      </w:r>
      <w:r w:rsidR="00C20C93">
        <w:t xml:space="preserve">ine on a central server. </w:t>
      </w:r>
    </w:p>
    <w:p w:rsidR="00FB5104" w:rsidRDefault="00C20C93" w:rsidP="00FB5104">
      <w:pPr>
        <w:ind w:left="720"/>
      </w:pPr>
      <w:r>
        <w:t>The Client application</w:t>
      </w:r>
      <w:r w:rsidR="00FB5104">
        <w:t xml:space="preserve"> </w:t>
      </w:r>
      <w:r>
        <w:t xml:space="preserve">will run on PC’s and </w:t>
      </w:r>
      <w:r w:rsidR="00FB5104">
        <w:t>connect to the server via a switch on the</w:t>
      </w:r>
      <w:r>
        <w:t>ir</w:t>
      </w:r>
      <w:r w:rsidR="00FB5104">
        <w:t xml:space="preserve"> local network.</w:t>
      </w:r>
    </w:p>
    <w:p w:rsidR="00582F1E" w:rsidRDefault="006F64EB" w:rsidP="00FB5104">
      <w:pPr>
        <w:ind w:left="720"/>
      </w:pPr>
      <w:r>
        <w:t>Refer to Figure 1</w:t>
      </w:r>
      <w:r w:rsidR="00C20C93">
        <w:t>.</w:t>
      </w:r>
    </w:p>
    <w:p w:rsidR="00C20C93" w:rsidRDefault="00C20C93" w:rsidP="00582F1E"/>
    <w:p w:rsidR="00FB5104" w:rsidRDefault="00140633" w:rsidP="00FB5104">
      <w:pPr>
        <w:pStyle w:val="Sub-heading"/>
      </w:pPr>
      <w:bookmarkStart w:id="11" w:name="_Toc57241868"/>
      <w:r>
        <w:t>4</w:t>
      </w:r>
      <w:r w:rsidR="00FB5104">
        <w:t>.3</w:t>
      </w:r>
      <w:r w:rsidR="00FB5104">
        <w:tab/>
        <w:t>Software Architecture</w:t>
      </w:r>
      <w:bookmarkEnd w:id="11"/>
    </w:p>
    <w:p w:rsidR="00B93A0A" w:rsidRDefault="00B93A0A" w:rsidP="00BC292B">
      <w:pPr>
        <w:ind w:left="720"/>
      </w:pPr>
      <w:r>
        <w:t xml:space="preserve">This </w:t>
      </w:r>
      <w:r w:rsidR="00CD4BE2">
        <w:t xml:space="preserve">desktop </w:t>
      </w:r>
      <w:r>
        <w:t>ap</w:t>
      </w:r>
      <w:r w:rsidR="00AE173E">
        <w:t>plication is designed to run on</w:t>
      </w:r>
      <w:r w:rsidR="00CD4BE2">
        <w:t xml:space="preserve"> operating system</w:t>
      </w:r>
      <w:r w:rsidR="00AE173E">
        <w:t>s capable of running Java applications</w:t>
      </w:r>
      <w:r>
        <w:t>.</w:t>
      </w:r>
    </w:p>
    <w:p w:rsidR="00B93A0A" w:rsidRDefault="00B93A0A" w:rsidP="00B93A0A"/>
    <w:p w:rsidR="00BC292B" w:rsidRDefault="00BC292B" w:rsidP="00BC292B">
      <w:pPr>
        <w:ind w:left="720"/>
      </w:pPr>
      <w:r>
        <w:t>Server</w:t>
      </w:r>
    </w:p>
    <w:p w:rsidR="00582F1E" w:rsidRDefault="00582F1E" w:rsidP="00BC292B">
      <w:pPr>
        <w:ind w:left="720"/>
      </w:pPr>
      <w:r>
        <w:t xml:space="preserve">The server application </w:t>
      </w:r>
      <w:r w:rsidR="00BC292B">
        <w:t xml:space="preserve">will create User objects </w:t>
      </w:r>
      <w:r w:rsidR="00B93A0A">
        <w:t xml:space="preserve">which </w:t>
      </w:r>
      <w:r w:rsidR="00BC292B">
        <w:t>will be loaded/saved on server start/stop respectively.</w:t>
      </w:r>
      <w:r w:rsidR="00B93A0A">
        <w:t xml:space="preserve"> User objects will be stored in a binary file.</w:t>
      </w:r>
    </w:p>
    <w:p w:rsidR="00BC292B" w:rsidRDefault="00BC292B" w:rsidP="00BC292B">
      <w:pPr>
        <w:ind w:left="720"/>
      </w:pPr>
      <w:r>
        <w:t>The server will also verify user login credentials on client login attempts.</w:t>
      </w:r>
    </w:p>
    <w:p w:rsidR="006F64EB" w:rsidRDefault="006F64EB" w:rsidP="00BC292B">
      <w:pPr>
        <w:ind w:left="720"/>
      </w:pPr>
      <w:r>
        <w:t>Refer to Figure 2.</w:t>
      </w:r>
    </w:p>
    <w:p w:rsidR="00BC292B" w:rsidRDefault="00BC292B" w:rsidP="00BC292B">
      <w:pPr>
        <w:ind w:left="720"/>
      </w:pPr>
    </w:p>
    <w:p w:rsidR="00BC292B" w:rsidRDefault="00BC292B" w:rsidP="00BC292B">
      <w:pPr>
        <w:ind w:left="720"/>
      </w:pPr>
      <w:r>
        <w:t>Client</w:t>
      </w:r>
    </w:p>
    <w:p w:rsidR="00BC292B" w:rsidRDefault="00BC292B" w:rsidP="00BC292B">
      <w:pPr>
        <w:ind w:left="720"/>
      </w:pPr>
      <w:r>
        <w:t xml:space="preserve">Clients will be able to login and create an account through the Login GUI. On successful login, the </w:t>
      </w:r>
      <w:proofErr w:type="spellStart"/>
      <w:r>
        <w:t>MediaPlayer</w:t>
      </w:r>
      <w:proofErr w:type="spellEnd"/>
      <w:r>
        <w:t xml:space="preserve"> GUI will be displayed.</w:t>
      </w:r>
    </w:p>
    <w:p w:rsidR="00BC292B" w:rsidRDefault="00BC292B" w:rsidP="00BC292B">
      <w:pPr>
        <w:ind w:left="720"/>
      </w:pPr>
      <w:r>
        <w:t xml:space="preserve">In the </w:t>
      </w:r>
      <w:proofErr w:type="spellStart"/>
      <w:r>
        <w:t>MediaPlayer</w:t>
      </w:r>
      <w:proofErr w:type="spellEnd"/>
      <w:r>
        <w:t xml:space="preserve"> GUI, users will be </w:t>
      </w:r>
      <w:r w:rsidR="006F64EB">
        <w:t xml:space="preserve">able to add songs to a playlist, which are stored in a </w:t>
      </w:r>
      <w:proofErr w:type="spellStart"/>
      <w:r w:rsidR="006F64EB">
        <w:t>LinkedList</w:t>
      </w:r>
      <w:proofErr w:type="spellEnd"/>
      <w:r w:rsidR="006F64EB">
        <w:t xml:space="preserve">&lt;Song&gt;. The playlist is displayed in a </w:t>
      </w:r>
      <w:proofErr w:type="spellStart"/>
      <w:r w:rsidR="006F64EB">
        <w:t>listview</w:t>
      </w:r>
      <w:proofErr w:type="spellEnd"/>
      <w:r w:rsidR="006F64EB">
        <w:t xml:space="preserve">. </w:t>
      </w:r>
    </w:p>
    <w:p w:rsidR="006F64EB" w:rsidRDefault="006F64EB" w:rsidP="00BC292B">
      <w:pPr>
        <w:ind w:left="720"/>
      </w:pPr>
      <w:r>
        <w:t>Songs searches are actioned using a binary search.</w:t>
      </w:r>
    </w:p>
    <w:p w:rsidR="006F64EB" w:rsidRDefault="006F64EB" w:rsidP="00BC292B">
      <w:pPr>
        <w:ind w:left="720"/>
      </w:pPr>
      <w:r>
        <w:t>Playlist sorting is achieved through a merge sort.</w:t>
      </w:r>
    </w:p>
    <w:p w:rsidR="006F64EB" w:rsidRDefault="006F64EB" w:rsidP="00BC292B">
      <w:pPr>
        <w:ind w:left="720"/>
      </w:pPr>
      <w:r>
        <w:t>Playlists are saved to a .csv file.</w:t>
      </w:r>
    </w:p>
    <w:p w:rsidR="00441E6B" w:rsidRDefault="006F64EB" w:rsidP="00B93A0A">
      <w:pPr>
        <w:ind w:left="720"/>
      </w:pPr>
      <w:r>
        <w:t>Refer to Figure 3.</w:t>
      </w:r>
    </w:p>
    <w:p w:rsidR="00E07CA1" w:rsidRDefault="00E07CA1">
      <w:r>
        <w:br w:type="page"/>
      </w:r>
    </w:p>
    <w:p w:rsidR="00B93A0A" w:rsidRDefault="00140633" w:rsidP="00B93A0A">
      <w:pPr>
        <w:pStyle w:val="Sub-heading"/>
      </w:pPr>
      <w:bookmarkStart w:id="12" w:name="_Toc57241869"/>
      <w:r>
        <w:lastRenderedPageBreak/>
        <w:t>4</w:t>
      </w:r>
      <w:r w:rsidR="00B93A0A">
        <w:t>.4</w:t>
      </w:r>
      <w:r w:rsidR="00B93A0A">
        <w:tab/>
        <w:t>Security Architecture</w:t>
      </w:r>
      <w:bookmarkEnd w:id="12"/>
    </w:p>
    <w:p w:rsidR="00B93A0A" w:rsidRDefault="00CD4BE2" w:rsidP="00CD4BE2">
      <w:pPr>
        <w:ind w:left="720"/>
      </w:pPr>
      <w:r>
        <w:t>User account information will be stored in User objects on the server. These will be written to and loaded from a binary file in the server directory.</w:t>
      </w:r>
    </w:p>
    <w:p w:rsidR="00CD4BE2" w:rsidRDefault="00CD4BE2" w:rsidP="00CD4BE2">
      <w:pPr>
        <w:ind w:left="720"/>
      </w:pPr>
      <w:r>
        <w:t xml:space="preserve">User passwords </w:t>
      </w:r>
      <w:r w:rsidR="0022676F">
        <w:t>will be hashed using the SHA-512</w:t>
      </w:r>
      <w:r>
        <w:t xml:space="preserve"> algorithm with a salt length of 24.</w:t>
      </w:r>
    </w:p>
    <w:p w:rsidR="00E07CA1" w:rsidRDefault="00E07CA1" w:rsidP="00CD4BE2">
      <w:pPr>
        <w:ind w:left="720"/>
      </w:pPr>
      <w:r>
        <w:t>When the clients’ user credentials are successfully verified by the server they will gain access to the music player application.</w:t>
      </w:r>
    </w:p>
    <w:p w:rsidR="00441E6B" w:rsidRDefault="00441E6B" w:rsidP="00441E6B">
      <w:r w:rsidRPr="00441E6B">
        <w:t xml:space="preserve"> </w:t>
      </w:r>
    </w:p>
    <w:p w:rsidR="00E07CA1" w:rsidRDefault="00140633" w:rsidP="00E07CA1">
      <w:pPr>
        <w:pStyle w:val="Sub-heading"/>
      </w:pPr>
      <w:bookmarkStart w:id="13" w:name="_Toc57241870"/>
      <w:r>
        <w:t>4</w:t>
      </w:r>
      <w:r w:rsidR="00E07CA1">
        <w:t>.5</w:t>
      </w:r>
      <w:r w:rsidR="00E07CA1">
        <w:tab/>
        <w:t>Communication Architecture</w:t>
      </w:r>
      <w:bookmarkEnd w:id="13"/>
    </w:p>
    <w:p w:rsidR="00E07CA1" w:rsidRDefault="00E07CA1" w:rsidP="00E07CA1">
      <w:r>
        <w:tab/>
        <w:t>Communication between the client and server will be achieved using sockets.</w:t>
      </w:r>
    </w:p>
    <w:p w:rsidR="00E07CA1" w:rsidRDefault="00E07CA1" w:rsidP="00E07CA1">
      <w:pPr>
        <w:ind w:left="720"/>
      </w:pPr>
      <w:r>
        <w:t>During each login attempt user credential data will be transferred from the client to the server for verification. A response will be return</w:t>
      </w:r>
      <w:r w:rsidR="0022676F">
        <w:t>ed</w:t>
      </w:r>
      <w:r>
        <w:t xml:space="preserve"> from the server to the client to notify of successful or unsuccessful login attempt.</w:t>
      </w:r>
    </w:p>
    <w:p w:rsidR="00E07CA1" w:rsidRDefault="00E07CA1" w:rsidP="00E07CA1"/>
    <w:p w:rsidR="00E07CA1" w:rsidRDefault="00140633" w:rsidP="00E07CA1">
      <w:pPr>
        <w:pStyle w:val="Sub-heading"/>
      </w:pPr>
      <w:bookmarkStart w:id="14" w:name="_Toc57241871"/>
      <w:r>
        <w:t>4</w:t>
      </w:r>
      <w:r w:rsidR="00E07CA1">
        <w:t>.6</w:t>
      </w:r>
      <w:r w:rsidR="00E07CA1">
        <w:tab/>
        <w:t>Performance</w:t>
      </w:r>
      <w:bookmarkEnd w:id="14"/>
    </w:p>
    <w:p w:rsidR="008547A9" w:rsidRDefault="00E07CA1" w:rsidP="00E07CA1">
      <w:pPr>
        <w:ind w:left="720"/>
      </w:pPr>
      <w:r>
        <w:t>To maximize per</w:t>
      </w:r>
      <w:r w:rsidR="008547A9">
        <w:t xml:space="preserve">formance of the application and reduce </w:t>
      </w:r>
      <w:r>
        <w:t>usage of system resources, all data types must be optimized to store precisely the size of data that eac</w:t>
      </w:r>
      <w:r w:rsidR="008547A9">
        <w:t>h variable is required to hold and a</w:t>
      </w:r>
      <w:r>
        <w:t>ll threads must be terminated if no longer required.</w:t>
      </w:r>
    </w:p>
    <w:p w:rsidR="008547A9" w:rsidRDefault="008547A9" w:rsidP="008547A9">
      <w:r>
        <w:br w:type="page"/>
      </w:r>
    </w:p>
    <w:p w:rsidR="00E07CA1" w:rsidRDefault="00140633" w:rsidP="008547A9">
      <w:pPr>
        <w:pStyle w:val="Heading1"/>
      </w:pPr>
      <w:bookmarkStart w:id="15" w:name="_Toc57241872"/>
      <w:r>
        <w:lastRenderedPageBreak/>
        <w:t>5</w:t>
      </w:r>
      <w:r w:rsidR="008547A9">
        <w:tab/>
        <w:t>System Design</w:t>
      </w:r>
      <w:bookmarkEnd w:id="15"/>
    </w:p>
    <w:p w:rsidR="008547A9" w:rsidRDefault="00140633" w:rsidP="00300CE6">
      <w:pPr>
        <w:pStyle w:val="Sub-heading"/>
      </w:pPr>
      <w:bookmarkStart w:id="16" w:name="_Toc57241873"/>
      <w:r>
        <w:t>5</w:t>
      </w:r>
      <w:r w:rsidR="00300CE6">
        <w:t>.1</w:t>
      </w:r>
      <w:r w:rsidR="00300CE6">
        <w:tab/>
        <w:t>Use-cases</w:t>
      </w:r>
      <w:bookmarkEnd w:id="16"/>
    </w:p>
    <w:p w:rsidR="00300CE6" w:rsidRDefault="00300CE6" w:rsidP="00300CE6">
      <w:r>
        <w:tab/>
      </w:r>
      <w:r>
        <w:rPr>
          <w:noProof/>
          <w:lang w:val="en-AU" w:eastAsia="zh-TW"/>
        </w:rPr>
        <w:drawing>
          <wp:inline distT="0" distB="0" distL="0" distR="0" wp14:anchorId="363174A0" wp14:editId="2253E1CA">
            <wp:extent cx="5971540" cy="2861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71540" cy="2861310"/>
                    </a:xfrm>
                    <a:prstGeom prst="rect">
                      <a:avLst/>
                    </a:prstGeom>
                  </pic:spPr>
                </pic:pic>
              </a:graphicData>
            </a:graphic>
          </wp:inline>
        </w:drawing>
      </w:r>
    </w:p>
    <w:p w:rsidR="00300CE6" w:rsidRDefault="00140633" w:rsidP="00300CE6">
      <w:pPr>
        <w:pStyle w:val="Sub-heading"/>
      </w:pPr>
      <w:bookmarkStart w:id="17" w:name="_Toc57241874"/>
      <w:r>
        <w:t>5</w:t>
      </w:r>
      <w:r w:rsidR="00300CE6">
        <w:t>.2</w:t>
      </w:r>
      <w:r w:rsidR="00300CE6">
        <w:tab/>
      </w:r>
      <w:r w:rsidR="00382CC7">
        <w:t>User Interface Design</w:t>
      </w:r>
      <w:bookmarkEnd w:id="17"/>
    </w:p>
    <w:p w:rsidR="00382CC7" w:rsidRDefault="00382CC7" w:rsidP="00163100">
      <w:r>
        <w:rPr>
          <w:noProof/>
          <w:lang w:val="en-AU" w:eastAsia="zh-TW"/>
        </w:rPr>
        <w:drawing>
          <wp:inline distT="0" distB="0" distL="0" distR="0" wp14:anchorId="0709B6B0" wp14:editId="1AB2292C">
            <wp:extent cx="4277322" cy="3048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Login.png"/>
                    <pic:cNvPicPr/>
                  </pic:nvPicPr>
                  <pic:blipFill>
                    <a:blip r:embed="rId16">
                      <a:extLst>
                        <a:ext uri="{28A0092B-C50C-407E-A947-70E740481C1C}">
                          <a14:useLocalDpi xmlns:a14="http://schemas.microsoft.com/office/drawing/2010/main" val="0"/>
                        </a:ext>
                      </a:extLst>
                    </a:blip>
                    <a:stretch>
                      <a:fillRect/>
                    </a:stretch>
                  </pic:blipFill>
                  <pic:spPr>
                    <a:xfrm>
                      <a:off x="0" y="0"/>
                      <a:ext cx="4277322" cy="3048425"/>
                    </a:xfrm>
                    <a:prstGeom prst="rect">
                      <a:avLst/>
                    </a:prstGeom>
                  </pic:spPr>
                </pic:pic>
              </a:graphicData>
            </a:graphic>
          </wp:inline>
        </w:drawing>
      </w:r>
    </w:p>
    <w:p w:rsidR="00382CC7" w:rsidRDefault="00382CC7" w:rsidP="00382CC7">
      <w:pPr>
        <w:pStyle w:val="Caption"/>
      </w:pPr>
      <w:r>
        <w:t>Login Form UI Design</w:t>
      </w:r>
    </w:p>
    <w:p w:rsidR="00382CC7" w:rsidRDefault="00382CC7" w:rsidP="00382CC7">
      <w:pPr>
        <w:rPr>
          <w:color w:val="4472C4" w:themeColor="accent1"/>
          <w:sz w:val="32"/>
          <w:szCs w:val="32"/>
        </w:rPr>
      </w:pPr>
      <w:r>
        <w:br w:type="page"/>
      </w:r>
    </w:p>
    <w:p w:rsidR="00382CC7" w:rsidRDefault="00382CC7" w:rsidP="00163100">
      <w:r>
        <w:rPr>
          <w:noProof/>
          <w:lang w:val="en-AU" w:eastAsia="zh-TW"/>
        </w:rPr>
        <w:lastRenderedPageBreak/>
        <w:drawing>
          <wp:inline distT="0" distB="0" distL="0" distR="0" wp14:anchorId="3FE24F68" wp14:editId="680D1B20">
            <wp:extent cx="5971540" cy="3128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entMediaPlayer.png"/>
                    <pic:cNvPicPr/>
                  </pic:nvPicPr>
                  <pic:blipFill>
                    <a:blip r:embed="rId17">
                      <a:extLst>
                        <a:ext uri="{28A0092B-C50C-407E-A947-70E740481C1C}">
                          <a14:useLocalDpi xmlns:a14="http://schemas.microsoft.com/office/drawing/2010/main" val="0"/>
                        </a:ext>
                      </a:extLst>
                    </a:blip>
                    <a:stretch>
                      <a:fillRect/>
                    </a:stretch>
                  </pic:blipFill>
                  <pic:spPr>
                    <a:xfrm>
                      <a:off x="0" y="0"/>
                      <a:ext cx="5971540" cy="3128010"/>
                    </a:xfrm>
                    <a:prstGeom prst="rect">
                      <a:avLst/>
                    </a:prstGeom>
                  </pic:spPr>
                </pic:pic>
              </a:graphicData>
            </a:graphic>
          </wp:inline>
        </w:drawing>
      </w:r>
    </w:p>
    <w:p w:rsidR="00300CE6" w:rsidRDefault="00382CC7" w:rsidP="00382CC7">
      <w:pPr>
        <w:pStyle w:val="Caption"/>
      </w:pPr>
      <w:r>
        <w:t>Music Player UI Design</w:t>
      </w:r>
    </w:p>
    <w:p w:rsidR="00382CC7" w:rsidRDefault="00382CC7" w:rsidP="00382CC7"/>
    <w:p w:rsidR="00382CC7" w:rsidRDefault="00382CC7" w:rsidP="00382CC7">
      <w:r>
        <w:rPr>
          <w:noProof/>
          <w:lang w:val="en-AU" w:eastAsia="zh-TW"/>
        </w:rPr>
        <w:drawing>
          <wp:inline distT="0" distB="0" distL="0" distR="0" wp14:anchorId="59D68C5D" wp14:editId="16D3C1A6">
            <wp:extent cx="3639058" cy="330563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png"/>
                    <pic:cNvPicPr/>
                  </pic:nvPicPr>
                  <pic:blipFill>
                    <a:blip r:embed="rId18">
                      <a:extLst>
                        <a:ext uri="{28A0092B-C50C-407E-A947-70E740481C1C}">
                          <a14:useLocalDpi xmlns:a14="http://schemas.microsoft.com/office/drawing/2010/main" val="0"/>
                        </a:ext>
                      </a:extLst>
                    </a:blip>
                    <a:stretch>
                      <a:fillRect/>
                    </a:stretch>
                  </pic:blipFill>
                  <pic:spPr>
                    <a:xfrm>
                      <a:off x="0" y="0"/>
                      <a:ext cx="3639058" cy="3305636"/>
                    </a:xfrm>
                    <a:prstGeom prst="rect">
                      <a:avLst/>
                    </a:prstGeom>
                  </pic:spPr>
                </pic:pic>
              </a:graphicData>
            </a:graphic>
          </wp:inline>
        </w:drawing>
      </w:r>
    </w:p>
    <w:p w:rsidR="00382CC7" w:rsidRDefault="00382CC7" w:rsidP="00382CC7">
      <w:pPr>
        <w:pStyle w:val="Caption"/>
      </w:pPr>
      <w:r>
        <w:t>Authentication Server UI Design</w:t>
      </w:r>
    </w:p>
    <w:p w:rsidR="00140633" w:rsidRDefault="006265EA" w:rsidP="00140633">
      <w:r>
        <w:br w:type="page"/>
      </w:r>
    </w:p>
    <w:p w:rsidR="00140633" w:rsidRDefault="001B7B5E" w:rsidP="001B7B5E">
      <w:pPr>
        <w:pStyle w:val="Sub-heading"/>
      </w:pPr>
      <w:bookmarkStart w:id="18" w:name="_Toc57241875"/>
      <w:r>
        <w:lastRenderedPageBreak/>
        <w:t>5.3</w:t>
      </w:r>
      <w:r w:rsidR="00140633">
        <w:tab/>
        <w:t>System Requirements</w:t>
      </w:r>
      <w:bookmarkEnd w:id="18"/>
    </w:p>
    <w:p w:rsidR="00140633" w:rsidRDefault="00140633" w:rsidP="00140633">
      <w:pPr>
        <w:ind w:left="720"/>
      </w:pPr>
      <w:r>
        <w:t>Operating System: Windows 10 64-bit</w:t>
      </w:r>
      <w:r w:rsidR="0022676F">
        <w:t xml:space="preserve"> </w:t>
      </w:r>
    </w:p>
    <w:p w:rsidR="00140633" w:rsidRDefault="00140633" w:rsidP="00140633">
      <w:pPr>
        <w:ind w:left="720"/>
      </w:pPr>
      <w:r>
        <w:t>CPU: Intel Core i3</w:t>
      </w:r>
    </w:p>
    <w:p w:rsidR="00140633" w:rsidRDefault="00140633" w:rsidP="00140633">
      <w:pPr>
        <w:ind w:left="720"/>
      </w:pPr>
      <w:r>
        <w:t>RAM: 4GB</w:t>
      </w:r>
    </w:p>
    <w:p w:rsidR="0022676F" w:rsidRDefault="00140633" w:rsidP="00140633">
      <w:pPr>
        <w:ind w:left="720"/>
      </w:pPr>
      <w:r>
        <w:t>HDD: 256GB</w:t>
      </w:r>
    </w:p>
    <w:p w:rsidR="0022676F" w:rsidRDefault="0022676F" w:rsidP="0022676F">
      <w:r>
        <w:br w:type="page"/>
      </w:r>
    </w:p>
    <w:p w:rsidR="00140633" w:rsidRDefault="00D0232A" w:rsidP="0022676F">
      <w:pPr>
        <w:pStyle w:val="Heading1"/>
      </w:pPr>
      <w:bookmarkStart w:id="19" w:name="_Toc57241876"/>
      <w:r>
        <w:lastRenderedPageBreak/>
        <w:t>6</w:t>
      </w:r>
      <w:r>
        <w:tab/>
      </w:r>
      <w:r w:rsidR="0022676F">
        <w:t>Implementation Plan</w:t>
      </w:r>
      <w:bookmarkEnd w:id="19"/>
    </w:p>
    <w:p w:rsidR="0022676F" w:rsidRDefault="00682A29" w:rsidP="0022676F">
      <w:pPr>
        <w:pStyle w:val="Sub-heading"/>
      </w:pPr>
      <w:bookmarkStart w:id="20" w:name="_Toc57241877"/>
      <w:r>
        <w:t>6.1</w:t>
      </w:r>
      <w:r>
        <w:tab/>
      </w:r>
      <w:r w:rsidR="0022676F">
        <w:t>Goal</w:t>
      </w:r>
      <w:bookmarkEnd w:id="20"/>
    </w:p>
    <w:p w:rsidR="0022676F" w:rsidRDefault="0022676F" w:rsidP="0022676F">
      <w:r>
        <w:t>The goal of the project is to develop a music player application that meets specific requirements laid out by the client to demonstrate a range of skills and abilities in software development.</w:t>
      </w:r>
    </w:p>
    <w:p w:rsidR="0022676F" w:rsidRDefault="00682A29" w:rsidP="0022676F">
      <w:pPr>
        <w:pStyle w:val="Sub-heading"/>
      </w:pPr>
      <w:bookmarkStart w:id="21" w:name="_Toc57241878"/>
      <w:r>
        <w:t>6.2</w:t>
      </w:r>
      <w:r>
        <w:tab/>
      </w:r>
      <w:r w:rsidR="0022676F">
        <w:t>Tasks</w:t>
      </w:r>
      <w:bookmarkEnd w:id="21"/>
    </w:p>
    <w:p w:rsidR="0022676F" w:rsidRDefault="0022676F" w:rsidP="0022676F">
      <w:pPr>
        <w:pStyle w:val="ListParagraph"/>
        <w:numPr>
          <w:ilvl w:val="0"/>
          <w:numId w:val="25"/>
        </w:numPr>
      </w:pPr>
      <w:r>
        <w:t xml:space="preserve">Complete Pre-Design </w:t>
      </w:r>
      <w:proofErr w:type="spellStart"/>
      <w:r>
        <w:t>Specifictation</w:t>
      </w:r>
      <w:proofErr w:type="spellEnd"/>
      <w:r>
        <w:t xml:space="preserve"> documentation.</w:t>
      </w:r>
    </w:p>
    <w:p w:rsidR="00790307" w:rsidRDefault="00790307" w:rsidP="0022676F">
      <w:pPr>
        <w:pStyle w:val="ListParagraph"/>
        <w:numPr>
          <w:ilvl w:val="0"/>
          <w:numId w:val="25"/>
        </w:numPr>
      </w:pPr>
      <w:r>
        <w:t>Complete Product Design Specification documentation.</w:t>
      </w:r>
    </w:p>
    <w:p w:rsidR="00790307" w:rsidRDefault="00790307" w:rsidP="0022676F">
      <w:pPr>
        <w:pStyle w:val="ListParagraph"/>
        <w:numPr>
          <w:ilvl w:val="0"/>
          <w:numId w:val="25"/>
        </w:numPr>
      </w:pPr>
      <w:r>
        <w:t>Submit to client for approval.</w:t>
      </w:r>
    </w:p>
    <w:p w:rsidR="00790307" w:rsidRDefault="00790307" w:rsidP="0022676F">
      <w:pPr>
        <w:pStyle w:val="ListParagraph"/>
        <w:numPr>
          <w:ilvl w:val="0"/>
          <w:numId w:val="25"/>
        </w:numPr>
      </w:pPr>
      <w:r>
        <w:t>Begin application development.</w:t>
      </w:r>
    </w:p>
    <w:p w:rsidR="00790307" w:rsidRDefault="00790307" w:rsidP="0022676F">
      <w:pPr>
        <w:pStyle w:val="ListParagraph"/>
        <w:numPr>
          <w:ilvl w:val="0"/>
          <w:numId w:val="25"/>
        </w:numPr>
      </w:pPr>
      <w:r>
        <w:t>Test all aspects of the application to ensure they meet software requirements.</w:t>
      </w:r>
    </w:p>
    <w:p w:rsidR="00790307" w:rsidRDefault="00790307" w:rsidP="0022676F">
      <w:pPr>
        <w:pStyle w:val="ListParagraph"/>
        <w:numPr>
          <w:ilvl w:val="0"/>
          <w:numId w:val="25"/>
        </w:numPr>
      </w:pPr>
      <w:r>
        <w:t>Perform and document unit testing.</w:t>
      </w:r>
    </w:p>
    <w:p w:rsidR="00790307" w:rsidRDefault="00790307" w:rsidP="0022676F">
      <w:pPr>
        <w:pStyle w:val="ListParagraph"/>
        <w:numPr>
          <w:ilvl w:val="0"/>
          <w:numId w:val="25"/>
        </w:numPr>
      </w:pPr>
      <w:r>
        <w:t>Produce application help files.</w:t>
      </w:r>
    </w:p>
    <w:p w:rsidR="00790307" w:rsidRDefault="00790307" w:rsidP="0022676F">
      <w:pPr>
        <w:pStyle w:val="ListParagraph"/>
        <w:numPr>
          <w:ilvl w:val="0"/>
          <w:numId w:val="25"/>
        </w:numPr>
      </w:pPr>
      <w:r>
        <w:t>Submit completed project to client.</w:t>
      </w:r>
    </w:p>
    <w:p w:rsidR="00790307" w:rsidRDefault="00682A29" w:rsidP="00790307">
      <w:pPr>
        <w:pStyle w:val="Sub-heading"/>
      </w:pPr>
      <w:bookmarkStart w:id="22" w:name="_Toc57241879"/>
      <w:r>
        <w:t>6.3</w:t>
      </w:r>
      <w:r>
        <w:tab/>
      </w:r>
      <w:r w:rsidR="00790307">
        <w:t>Resources</w:t>
      </w:r>
      <w:bookmarkEnd w:id="22"/>
    </w:p>
    <w:p w:rsidR="00790307" w:rsidRDefault="00790307" w:rsidP="00790307">
      <w:r>
        <w:t>Resources required include:</w:t>
      </w:r>
    </w:p>
    <w:p w:rsidR="00790307" w:rsidRDefault="00790307" w:rsidP="00790307">
      <w:pPr>
        <w:pStyle w:val="ListParagraph"/>
        <w:numPr>
          <w:ilvl w:val="0"/>
          <w:numId w:val="26"/>
        </w:numPr>
      </w:pPr>
      <w:r>
        <w:t xml:space="preserve">PC/laptop </w:t>
      </w:r>
    </w:p>
    <w:p w:rsidR="00790307" w:rsidRDefault="00790307" w:rsidP="00790307">
      <w:pPr>
        <w:pStyle w:val="ListParagraph"/>
        <w:numPr>
          <w:ilvl w:val="0"/>
          <w:numId w:val="26"/>
        </w:numPr>
      </w:pPr>
      <w:r>
        <w:t xml:space="preserve">internet connection </w:t>
      </w:r>
    </w:p>
    <w:p w:rsidR="00790307" w:rsidRDefault="00790307" w:rsidP="00790307">
      <w:pPr>
        <w:pStyle w:val="ListParagraph"/>
        <w:numPr>
          <w:ilvl w:val="0"/>
          <w:numId w:val="26"/>
        </w:numPr>
      </w:pPr>
      <w:r>
        <w:t>office space</w:t>
      </w:r>
    </w:p>
    <w:p w:rsidR="00790307" w:rsidRDefault="00682A29" w:rsidP="00790307">
      <w:pPr>
        <w:pStyle w:val="Sub-heading"/>
      </w:pPr>
      <w:bookmarkStart w:id="23" w:name="_Toc57241880"/>
      <w:r>
        <w:t>6.4</w:t>
      </w:r>
      <w:r>
        <w:tab/>
      </w:r>
      <w:r w:rsidR="00790307">
        <w:t>Responsibilities</w:t>
      </w:r>
      <w:bookmarkEnd w:id="23"/>
    </w:p>
    <w:p w:rsidR="00790307" w:rsidRDefault="00790307" w:rsidP="00790307">
      <w:r>
        <w:t>Solo development project. All design, documentation, programming and testing by Reece Pieri.</w:t>
      </w:r>
    </w:p>
    <w:p w:rsidR="00790307" w:rsidRDefault="00682A29" w:rsidP="00790307">
      <w:pPr>
        <w:pStyle w:val="Sub-heading"/>
      </w:pPr>
      <w:bookmarkStart w:id="24" w:name="_Toc57241881"/>
      <w:r>
        <w:t>6.5</w:t>
      </w:r>
      <w:r>
        <w:tab/>
      </w:r>
      <w:r w:rsidR="00790307">
        <w:t>Success Metrics</w:t>
      </w:r>
      <w:bookmarkEnd w:id="24"/>
    </w:p>
    <w:p w:rsidR="00CB7B85" w:rsidRDefault="00790307" w:rsidP="00226BAF">
      <w:r>
        <w:t xml:space="preserve">Success will be measured against the software requirements to ensure each requirement has been met and the client will be </w:t>
      </w:r>
      <w:proofErr w:type="gramStart"/>
      <w:r>
        <w:t>satisfies</w:t>
      </w:r>
      <w:proofErr w:type="gramEnd"/>
      <w:r>
        <w:t xml:space="preserve"> with the final product.</w:t>
      </w:r>
    </w:p>
    <w:p w:rsidR="00CB7B85" w:rsidRDefault="00CB7B85" w:rsidP="00CB7B85">
      <w:r>
        <w:br w:type="page"/>
      </w:r>
    </w:p>
    <w:p w:rsidR="001B7B5E" w:rsidRDefault="00D0232A" w:rsidP="00CB7B85">
      <w:pPr>
        <w:pStyle w:val="Heading1"/>
      </w:pPr>
      <w:bookmarkStart w:id="25" w:name="_Toc57241882"/>
      <w:r>
        <w:lastRenderedPageBreak/>
        <w:t>7</w:t>
      </w:r>
      <w:r>
        <w:tab/>
      </w:r>
      <w:r w:rsidR="00CB7B85">
        <w:t>Source Control</w:t>
      </w:r>
      <w:bookmarkEnd w:id="25"/>
    </w:p>
    <w:p w:rsidR="00CB7B85" w:rsidRDefault="00CB7B85" w:rsidP="00CB7B85">
      <w:r>
        <w:t>Source Control will be handled using GitHub</w:t>
      </w:r>
      <w:r w:rsidR="00E62F4C">
        <w:t>. All documentation, source files and testing files will be stored in a GitHub project repository.</w:t>
      </w:r>
    </w:p>
    <w:p w:rsidR="00E62F4C" w:rsidRDefault="00E62F4C" w:rsidP="00CB7B85">
      <w:r>
        <w:t xml:space="preserve">GitHub repository: </w:t>
      </w:r>
      <w:hyperlink r:id="rId19" w:history="1">
        <w:r w:rsidRPr="00E62F4C">
          <w:rPr>
            <w:rStyle w:val="Hyperlink"/>
          </w:rPr>
          <w:t>https://github.com/Icemaush/JMC-Music-Player</w:t>
        </w:r>
      </w:hyperlink>
    </w:p>
    <w:p w:rsidR="00E62F4C" w:rsidRDefault="00E62F4C" w:rsidP="00CB7B85"/>
    <w:p w:rsidR="00E62F4C" w:rsidRPr="00CB7B85" w:rsidRDefault="00E62F4C" w:rsidP="00CB7B85">
      <w:r>
        <w:rPr>
          <w:noProof/>
          <w:lang w:val="en-AU" w:eastAsia="zh-TW"/>
        </w:rPr>
        <w:drawing>
          <wp:inline distT="0" distB="0" distL="0" distR="0" wp14:anchorId="54B8CC6E" wp14:editId="50876A9B">
            <wp:extent cx="597154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ControlReposito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1540" cy="2273935"/>
                    </a:xfrm>
                    <a:prstGeom prst="rect">
                      <a:avLst/>
                    </a:prstGeom>
                  </pic:spPr>
                </pic:pic>
              </a:graphicData>
            </a:graphic>
          </wp:inline>
        </w:drawing>
      </w:r>
    </w:p>
    <w:p w:rsidR="00E62F4C" w:rsidRDefault="00E62F4C">
      <w:r>
        <w:br w:type="page"/>
      </w:r>
    </w:p>
    <w:p w:rsidR="00E62F4C" w:rsidRDefault="0014138F" w:rsidP="00E62F4C">
      <w:pPr>
        <w:pStyle w:val="Heading1"/>
      </w:pPr>
      <w:bookmarkStart w:id="26" w:name="_Toc57241883"/>
      <w:r>
        <w:lastRenderedPageBreak/>
        <w:t>8</w:t>
      </w:r>
      <w:r>
        <w:tab/>
      </w:r>
      <w:r w:rsidR="00E62F4C">
        <w:t>Test Plan</w:t>
      </w:r>
      <w:bookmarkEnd w:id="26"/>
    </w:p>
    <w:tbl>
      <w:tblPr>
        <w:tblStyle w:val="TableGrid"/>
        <w:tblW w:w="10774" w:type="dxa"/>
        <w:tblInd w:w="-714" w:type="dxa"/>
        <w:tblLook w:val="04A0" w:firstRow="1" w:lastRow="0" w:firstColumn="1" w:lastColumn="0" w:noHBand="0" w:noVBand="1"/>
      </w:tblPr>
      <w:tblGrid>
        <w:gridCol w:w="1335"/>
        <w:gridCol w:w="2493"/>
        <w:gridCol w:w="3118"/>
        <w:gridCol w:w="3828"/>
      </w:tblGrid>
      <w:tr w:rsidR="00E62F4C" w:rsidRPr="00753EC1" w:rsidTr="00E62F4C">
        <w:tc>
          <w:tcPr>
            <w:tcW w:w="1335" w:type="dxa"/>
          </w:tcPr>
          <w:p w:rsidR="00E62F4C" w:rsidRPr="00753EC1" w:rsidRDefault="00E62F4C" w:rsidP="00485824">
            <w:pPr>
              <w:jc w:val="center"/>
              <w:rPr>
                <w:b/>
              </w:rPr>
            </w:pPr>
            <w:r w:rsidRPr="00753EC1">
              <w:rPr>
                <w:b/>
              </w:rPr>
              <w:t>Test Case</w:t>
            </w:r>
          </w:p>
        </w:tc>
        <w:tc>
          <w:tcPr>
            <w:tcW w:w="2493" w:type="dxa"/>
          </w:tcPr>
          <w:p w:rsidR="00E62F4C" w:rsidRPr="00753EC1" w:rsidRDefault="00E62F4C" w:rsidP="00485824">
            <w:pPr>
              <w:jc w:val="center"/>
              <w:rPr>
                <w:b/>
              </w:rPr>
            </w:pPr>
            <w:r w:rsidRPr="00753EC1">
              <w:rPr>
                <w:b/>
              </w:rPr>
              <w:t>Description</w:t>
            </w:r>
          </w:p>
        </w:tc>
        <w:tc>
          <w:tcPr>
            <w:tcW w:w="3118" w:type="dxa"/>
          </w:tcPr>
          <w:p w:rsidR="00E62F4C" w:rsidRPr="00753EC1" w:rsidRDefault="00E62F4C" w:rsidP="00485824">
            <w:pPr>
              <w:jc w:val="center"/>
              <w:rPr>
                <w:b/>
              </w:rPr>
            </w:pPr>
            <w:r w:rsidRPr="00753EC1">
              <w:rPr>
                <w:b/>
              </w:rPr>
              <w:t>Expected</w:t>
            </w:r>
            <w:r>
              <w:rPr>
                <w:b/>
              </w:rPr>
              <w:t xml:space="preserve"> Result</w:t>
            </w:r>
          </w:p>
        </w:tc>
        <w:tc>
          <w:tcPr>
            <w:tcW w:w="3828" w:type="dxa"/>
          </w:tcPr>
          <w:p w:rsidR="00E62F4C" w:rsidRPr="00753EC1" w:rsidRDefault="00E62F4C" w:rsidP="00485824">
            <w:pPr>
              <w:jc w:val="center"/>
              <w:rPr>
                <w:b/>
              </w:rPr>
            </w:pPr>
            <w:r>
              <w:rPr>
                <w:b/>
              </w:rPr>
              <w:t>Actual Result</w:t>
            </w:r>
          </w:p>
        </w:tc>
      </w:tr>
      <w:tr w:rsidR="00E62F4C" w:rsidTr="00E62F4C">
        <w:tc>
          <w:tcPr>
            <w:tcW w:w="1335" w:type="dxa"/>
          </w:tcPr>
          <w:p w:rsidR="00E62F4C" w:rsidRDefault="00E62F4C" w:rsidP="00485824">
            <w:r>
              <w:t>Case 1</w:t>
            </w:r>
          </w:p>
        </w:tc>
        <w:tc>
          <w:tcPr>
            <w:tcW w:w="2493" w:type="dxa"/>
          </w:tcPr>
          <w:p w:rsidR="00E62F4C" w:rsidRDefault="00E62F4C" w:rsidP="00485824">
            <w:r>
              <w:t>Start server</w:t>
            </w:r>
          </w:p>
        </w:tc>
        <w:tc>
          <w:tcPr>
            <w:tcW w:w="3118" w:type="dxa"/>
          </w:tcPr>
          <w:p w:rsidR="00E62F4C" w:rsidRDefault="00E62F4C" w:rsidP="00485824">
            <w:r>
              <w:t>Load user information from file and begin listening for incoming connections</w:t>
            </w:r>
          </w:p>
        </w:tc>
        <w:tc>
          <w:tcPr>
            <w:tcW w:w="3828" w:type="dxa"/>
          </w:tcPr>
          <w:p w:rsidR="00E62F4C" w:rsidRDefault="00E62F4C" w:rsidP="00485824"/>
        </w:tc>
      </w:tr>
      <w:tr w:rsidR="00E62F4C" w:rsidTr="00E62F4C">
        <w:tc>
          <w:tcPr>
            <w:tcW w:w="1335" w:type="dxa"/>
          </w:tcPr>
          <w:p w:rsidR="00E62F4C" w:rsidRDefault="00E62F4C" w:rsidP="00485824">
            <w:r>
              <w:t>Case 2</w:t>
            </w:r>
          </w:p>
        </w:tc>
        <w:tc>
          <w:tcPr>
            <w:tcW w:w="2493" w:type="dxa"/>
          </w:tcPr>
          <w:p w:rsidR="00E62F4C" w:rsidRDefault="00E62F4C" w:rsidP="00485824">
            <w:r>
              <w:t>Stop server</w:t>
            </w:r>
          </w:p>
        </w:tc>
        <w:tc>
          <w:tcPr>
            <w:tcW w:w="3118" w:type="dxa"/>
          </w:tcPr>
          <w:p w:rsidR="00E62F4C" w:rsidRDefault="00E62F4C" w:rsidP="00485824">
            <w:r>
              <w:t>Save user information to file and stop listening for incoming connections</w:t>
            </w:r>
          </w:p>
        </w:tc>
        <w:tc>
          <w:tcPr>
            <w:tcW w:w="3828" w:type="dxa"/>
          </w:tcPr>
          <w:p w:rsidR="00E62F4C" w:rsidRDefault="00E62F4C" w:rsidP="00485824"/>
        </w:tc>
      </w:tr>
      <w:tr w:rsidR="00E62F4C" w:rsidTr="00E62F4C">
        <w:tc>
          <w:tcPr>
            <w:tcW w:w="1335" w:type="dxa"/>
          </w:tcPr>
          <w:p w:rsidR="00E62F4C" w:rsidRDefault="00E62F4C" w:rsidP="00485824">
            <w:r>
              <w:t>Case 3</w:t>
            </w:r>
          </w:p>
        </w:tc>
        <w:tc>
          <w:tcPr>
            <w:tcW w:w="2493" w:type="dxa"/>
          </w:tcPr>
          <w:p w:rsidR="00E62F4C" w:rsidRDefault="00E62F4C" w:rsidP="00485824">
            <w:r>
              <w:t>Remove user</w:t>
            </w:r>
          </w:p>
        </w:tc>
        <w:tc>
          <w:tcPr>
            <w:tcW w:w="3118" w:type="dxa"/>
          </w:tcPr>
          <w:p w:rsidR="00E62F4C" w:rsidRDefault="00E62F4C" w:rsidP="00485824">
            <w:r>
              <w:t>Remove a registered user from server</w:t>
            </w:r>
          </w:p>
        </w:tc>
        <w:tc>
          <w:tcPr>
            <w:tcW w:w="3828" w:type="dxa"/>
          </w:tcPr>
          <w:p w:rsidR="00E62F4C" w:rsidRDefault="00E62F4C" w:rsidP="00485824"/>
        </w:tc>
      </w:tr>
      <w:tr w:rsidR="00E62F4C" w:rsidTr="00E62F4C">
        <w:tc>
          <w:tcPr>
            <w:tcW w:w="1335" w:type="dxa"/>
          </w:tcPr>
          <w:p w:rsidR="00E62F4C" w:rsidRDefault="00E62F4C" w:rsidP="00485824">
            <w:r>
              <w:t>Case 4</w:t>
            </w:r>
          </w:p>
        </w:tc>
        <w:tc>
          <w:tcPr>
            <w:tcW w:w="2493" w:type="dxa"/>
          </w:tcPr>
          <w:p w:rsidR="00E62F4C" w:rsidRDefault="00E62F4C" w:rsidP="00485824">
            <w:r>
              <w:t xml:space="preserve">Login to music player client </w:t>
            </w:r>
          </w:p>
        </w:tc>
        <w:tc>
          <w:tcPr>
            <w:tcW w:w="3118" w:type="dxa"/>
          </w:tcPr>
          <w:p w:rsidR="00E62F4C" w:rsidRDefault="00E62F4C" w:rsidP="00485824">
            <w:r>
              <w:t>Login successful, close login form and open music player client</w:t>
            </w:r>
          </w:p>
        </w:tc>
        <w:tc>
          <w:tcPr>
            <w:tcW w:w="3828" w:type="dxa"/>
          </w:tcPr>
          <w:p w:rsidR="00E62F4C" w:rsidRDefault="00E62F4C" w:rsidP="00485824"/>
        </w:tc>
      </w:tr>
      <w:tr w:rsidR="00E62F4C" w:rsidTr="00E62F4C">
        <w:tc>
          <w:tcPr>
            <w:tcW w:w="1335" w:type="dxa"/>
          </w:tcPr>
          <w:p w:rsidR="00E62F4C" w:rsidRDefault="00E62F4C" w:rsidP="00485824">
            <w:r>
              <w:t>Case 5</w:t>
            </w:r>
          </w:p>
        </w:tc>
        <w:tc>
          <w:tcPr>
            <w:tcW w:w="2493" w:type="dxa"/>
          </w:tcPr>
          <w:p w:rsidR="00E62F4C" w:rsidRDefault="00E62F4C" w:rsidP="00485824">
            <w:r>
              <w:t>Create a new playlist</w:t>
            </w:r>
          </w:p>
        </w:tc>
        <w:tc>
          <w:tcPr>
            <w:tcW w:w="3118" w:type="dxa"/>
          </w:tcPr>
          <w:p w:rsidR="00E62F4C" w:rsidRDefault="00E62F4C" w:rsidP="00485824">
            <w:r>
              <w:t>Successfully create a new playlist</w:t>
            </w:r>
          </w:p>
        </w:tc>
        <w:tc>
          <w:tcPr>
            <w:tcW w:w="3828" w:type="dxa"/>
          </w:tcPr>
          <w:p w:rsidR="00E62F4C" w:rsidRDefault="00E62F4C" w:rsidP="00485824"/>
        </w:tc>
      </w:tr>
      <w:tr w:rsidR="00E62F4C" w:rsidTr="00E62F4C">
        <w:tc>
          <w:tcPr>
            <w:tcW w:w="1335" w:type="dxa"/>
          </w:tcPr>
          <w:p w:rsidR="00E62F4C" w:rsidRDefault="00E62F4C" w:rsidP="00485824">
            <w:r>
              <w:t>Case 6</w:t>
            </w:r>
          </w:p>
        </w:tc>
        <w:tc>
          <w:tcPr>
            <w:tcW w:w="2493" w:type="dxa"/>
          </w:tcPr>
          <w:p w:rsidR="00E62F4C" w:rsidRDefault="00E62F4C" w:rsidP="00485824">
            <w:r>
              <w:t>Add songs to playlist</w:t>
            </w:r>
          </w:p>
        </w:tc>
        <w:tc>
          <w:tcPr>
            <w:tcW w:w="3118" w:type="dxa"/>
          </w:tcPr>
          <w:p w:rsidR="00E62F4C" w:rsidRDefault="00E62F4C" w:rsidP="00485824">
            <w:r>
              <w:t>Add multiple songs to playlist via Open File dialog</w:t>
            </w:r>
          </w:p>
        </w:tc>
        <w:tc>
          <w:tcPr>
            <w:tcW w:w="3828" w:type="dxa"/>
          </w:tcPr>
          <w:p w:rsidR="00E62F4C" w:rsidRDefault="00E62F4C" w:rsidP="00485824"/>
        </w:tc>
      </w:tr>
      <w:tr w:rsidR="00E62F4C" w:rsidTr="00E62F4C">
        <w:tc>
          <w:tcPr>
            <w:tcW w:w="1335" w:type="dxa"/>
          </w:tcPr>
          <w:p w:rsidR="00E62F4C" w:rsidRDefault="00E62F4C" w:rsidP="00485824">
            <w:r>
              <w:t>Case 7</w:t>
            </w:r>
          </w:p>
        </w:tc>
        <w:tc>
          <w:tcPr>
            <w:tcW w:w="2493" w:type="dxa"/>
          </w:tcPr>
          <w:p w:rsidR="00E62F4C" w:rsidRDefault="00E62F4C" w:rsidP="00485824">
            <w:r>
              <w:t>Remove songs from playlist</w:t>
            </w:r>
          </w:p>
        </w:tc>
        <w:tc>
          <w:tcPr>
            <w:tcW w:w="3118" w:type="dxa"/>
          </w:tcPr>
          <w:p w:rsidR="00E62F4C" w:rsidRDefault="00E62F4C" w:rsidP="00485824">
            <w:r>
              <w:t>Song removed from playlist</w:t>
            </w:r>
          </w:p>
        </w:tc>
        <w:tc>
          <w:tcPr>
            <w:tcW w:w="3828" w:type="dxa"/>
          </w:tcPr>
          <w:p w:rsidR="00E62F4C" w:rsidRDefault="00E62F4C" w:rsidP="00485824"/>
        </w:tc>
      </w:tr>
      <w:tr w:rsidR="00E62F4C" w:rsidTr="00E62F4C">
        <w:tc>
          <w:tcPr>
            <w:tcW w:w="1335" w:type="dxa"/>
          </w:tcPr>
          <w:p w:rsidR="00E62F4C" w:rsidRDefault="00E62F4C" w:rsidP="00485824">
            <w:r>
              <w:t>Case 8</w:t>
            </w:r>
          </w:p>
        </w:tc>
        <w:tc>
          <w:tcPr>
            <w:tcW w:w="2493" w:type="dxa"/>
          </w:tcPr>
          <w:p w:rsidR="00E62F4C" w:rsidRDefault="00E62F4C" w:rsidP="00485824">
            <w:r>
              <w:t>Clear playlist</w:t>
            </w:r>
          </w:p>
        </w:tc>
        <w:tc>
          <w:tcPr>
            <w:tcW w:w="3118" w:type="dxa"/>
          </w:tcPr>
          <w:p w:rsidR="00E62F4C" w:rsidRDefault="00E62F4C" w:rsidP="00485824">
            <w:r>
              <w:t>All songs cleared from playlist</w:t>
            </w:r>
          </w:p>
        </w:tc>
        <w:tc>
          <w:tcPr>
            <w:tcW w:w="3828" w:type="dxa"/>
          </w:tcPr>
          <w:p w:rsidR="00E62F4C" w:rsidRDefault="00E62F4C" w:rsidP="00485824"/>
        </w:tc>
      </w:tr>
      <w:tr w:rsidR="00E62F4C" w:rsidTr="00E62F4C">
        <w:tc>
          <w:tcPr>
            <w:tcW w:w="1335" w:type="dxa"/>
          </w:tcPr>
          <w:p w:rsidR="00E62F4C" w:rsidRDefault="00E62F4C" w:rsidP="00485824">
            <w:r>
              <w:t>Case 9</w:t>
            </w:r>
          </w:p>
        </w:tc>
        <w:tc>
          <w:tcPr>
            <w:tcW w:w="2493" w:type="dxa"/>
          </w:tcPr>
          <w:p w:rsidR="00E62F4C" w:rsidRDefault="00E62F4C" w:rsidP="00485824">
            <w:r>
              <w:t>Load playlist</w:t>
            </w:r>
          </w:p>
        </w:tc>
        <w:tc>
          <w:tcPr>
            <w:tcW w:w="3118" w:type="dxa"/>
          </w:tcPr>
          <w:p w:rsidR="00E62F4C" w:rsidRDefault="00E62F4C" w:rsidP="00485824">
            <w:r>
              <w:t>Playlist loaded from CSV file</w:t>
            </w:r>
          </w:p>
        </w:tc>
        <w:tc>
          <w:tcPr>
            <w:tcW w:w="3828" w:type="dxa"/>
          </w:tcPr>
          <w:p w:rsidR="00E62F4C" w:rsidRDefault="00E62F4C" w:rsidP="00485824"/>
        </w:tc>
      </w:tr>
      <w:tr w:rsidR="00E62F4C" w:rsidTr="00E62F4C">
        <w:tc>
          <w:tcPr>
            <w:tcW w:w="1335" w:type="dxa"/>
          </w:tcPr>
          <w:p w:rsidR="00E62F4C" w:rsidRDefault="00E62F4C" w:rsidP="00485824">
            <w:r>
              <w:t>Case 10</w:t>
            </w:r>
          </w:p>
        </w:tc>
        <w:tc>
          <w:tcPr>
            <w:tcW w:w="2493" w:type="dxa"/>
          </w:tcPr>
          <w:p w:rsidR="00E62F4C" w:rsidRDefault="00E62F4C" w:rsidP="00485824">
            <w:r>
              <w:t>Save playlist</w:t>
            </w:r>
          </w:p>
        </w:tc>
        <w:tc>
          <w:tcPr>
            <w:tcW w:w="3118" w:type="dxa"/>
          </w:tcPr>
          <w:p w:rsidR="00E62F4C" w:rsidRDefault="00E62F4C" w:rsidP="00485824">
            <w:r>
              <w:t>Playlist saved to CSV file</w:t>
            </w:r>
          </w:p>
        </w:tc>
        <w:tc>
          <w:tcPr>
            <w:tcW w:w="3828" w:type="dxa"/>
          </w:tcPr>
          <w:p w:rsidR="00E62F4C" w:rsidRDefault="00E62F4C" w:rsidP="00485824"/>
        </w:tc>
      </w:tr>
      <w:tr w:rsidR="00E62F4C" w:rsidTr="00E62F4C">
        <w:tc>
          <w:tcPr>
            <w:tcW w:w="1335" w:type="dxa"/>
          </w:tcPr>
          <w:p w:rsidR="00E62F4C" w:rsidRDefault="00E62F4C" w:rsidP="00485824">
            <w:r>
              <w:t>Case 11</w:t>
            </w:r>
          </w:p>
        </w:tc>
        <w:tc>
          <w:tcPr>
            <w:tcW w:w="2493" w:type="dxa"/>
          </w:tcPr>
          <w:p w:rsidR="00E62F4C" w:rsidRDefault="00E62F4C" w:rsidP="00485824">
            <w:r>
              <w:t>Play music</w:t>
            </w:r>
          </w:p>
        </w:tc>
        <w:tc>
          <w:tcPr>
            <w:tcW w:w="3118" w:type="dxa"/>
          </w:tcPr>
          <w:p w:rsidR="00E62F4C" w:rsidRDefault="00E62F4C" w:rsidP="00485824">
            <w:r>
              <w:t>Song begins playing</w:t>
            </w:r>
          </w:p>
        </w:tc>
        <w:tc>
          <w:tcPr>
            <w:tcW w:w="3828" w:type="dxa"/>
          </w:tcPr>
          <w:p w:rsidR="00E62F4C" w:rsidRDefault="00E62F4C" w:rsidP="00485824"/>
        </w:tc>
      </w:tr>
      <w:tr w:rsidR="00E62F4C" w:rsidTr="00E62F4C">
        <w:tc>
          <w:tcPr>
            <w:tcW w:w="1335" w:type="dxa"/>
          </w:tcPr>
          <w:p w:rsidR="00E62F4C" w:rsidRDefault="00E62F4C" w:rsidP="00485824">
            <w:r>
              <w:t>Case 12</w:t>
            </w:r>
          </w:p>
        </w:tc>
        <w:tc>
          <w:tcPr>
            <w:tcW w:w="2493" w:type="dxa"/>
          </w:tcPr>
          <w:p w:rsidR="00E62F4C" w:rsidRDefault="00E62F4C" w:rsidP="00485824">
            <w:r>
              <w:t>Sort playlist</w:t>
            </w:r>
          </w:p>
        </w:tc>
        <w:tc>
          <w:tcPr>
            <w:tcW w:w="3118" w:type="dxa"/>
          </w:tcPr>
          <w:p w:rsidR="00E62F4C" w:rsidRDefault="00E62F4C" w:rsidP="00485824">
            <w:r>
              <w:t>Merge sort performed on playlist successfully</w:t>
            </w:r>
          </w:p>
        </w:tc>
        <w:tc>
          <w:tcPr>
            <w:tcW w:w="3828" w:type="dxa"/>
          </w:tcPr>
          <w:p w:rsidR="00E62F4C" w:rsidRDefault="00E62F4C" w:rsidP="00485824"/>
        </w:tc>
      </w:tr>
      <w:tr w:rsidR="00E62F4C" w:rsidTr="00E62F4C">
        <w:tc>
          <w:tcPr>
            <w:tcW w:w="1335" w:type="dxa"/>
          </w:tcPr>
          <w:p w:rsidR="00E62F4C" w:rsidRDefault="00E62F4C" w:rsidP="00485824">
            <w:r>
              <w:t>Case 13</w:t>
            </w:r>
          </w:p>
        </w:tc>
        <w:tc>
          <w:tcPr>
            <w:tcW w:w="2493" w:type="dxa"/>
          </w:tcPr>
          <w:p w:rsidR="00E62F4C" w:rsidRDefault="00E62F4C" w:rsidP="00485824">
            <w:r>
              <w:t>Search playlist</w:t>
            </w:r>
          </w:p>
        </w:tc>
        <w:tc>
          <w:tcPr>
            <w:tcW w:w="3118" w:type="dxa"/>
          </w:tcPr>
          <w:p w:rsidR="00E62F4C" w:rsidRDefault="00E62F4C" w:rsidP="00485824">
            <w:r>
              <w:t>Specified song found in playlist</w:t>
            </w:r>
          </w:p>
        </w:tc>
        <w:tc>
          <w:tcPr>
            <w:tcW w:w="3828" w:type="dxa"/>
          </w:tcPr>
          <w:p w:rsidR="00E62F4C" w:rsidRDefault="00E62F4C" w:rsidP="00485824"/>
        </w:tc>
      </w:tr>
      <w:tr w:rsidR="00E62F4C" w:rsidTr="00E62F4C">
        <w:tc>
          <w:tcPr>
            <w:tcW w:w="1335" w:type="dxa"/>
          </w:tcPr>
          <w:p w:rsidR="00E62F4C" w:rsidRDefault="00E62F4C" w:rsidP="00485824">
            <w:r>
              <w:t>Case 14</w:t>
            </w:r>
          </w:p>
        </w:tc>
        <w:tc>
          <w:tcPr>
            <w:tcW w:w="2493" w:type="dxa"/>
          </w:tcPr>
          <w:p w:rsidR="00E62F4C" w:rsidRDefault="00E62F4C" w:rsidP="00485824">
            <w:r>
              <w:t>About</w:t>
            </w:r>
          </w:p>
        </w:tc>
        <w:tc>
          <w:tcPr>
            <w:tcW w:w="3118" w:type="dxa"/>
          </w:tcPr>
          <w:p w:rsidR="00E62F4C" w:rsidRDefault="00E62F4C" w:rsidP="00485824">
            <w:r>
              <w:t>Display About message box</w:t>
            </w:r>
          </w:p>
        </w:tc>
        <w:tc>
          <w:tcPr>
            <w:tcW w:w="3828" w:type="dxa"/>
          </w:tcPr>
          <w:p w:rsidR="00E62F4C" w:rsidRDefault="00E62F4C" w:rsidP="00485824"/>
        </w:tc>
      </w:tr>
    </w:tbl>
    <w:p w:rsidR="00382CC7" w:rsidRDefault="00074D89" w:rsidP="00E62F4C">
      <w:r>
        <w:br w:type="page"/>
      </w:r>
    </w:p>
    <w:p w:rsidR="00382CC7" w:rsidRDefault="007215F1" w:rsidP="00382CC7">
      <w:pPr>
        <w:pStyle w:val="Heading1"/>
      </w:pPr>
      <w:bookmarkStart w:id="27" w:name="_Toc57241884"/>
      <w:r>
        <w:lastRenderedPageBreak/>
        <w:t>9</w:t>
      </w:r>
      <w:r w:rsidR="00382CC7">
        <w:tab/>
        <w:t>Product Design Specification Approval</w:t>
      </w:r>
      <w:bookmarkEnd w:id="27"/>
    </w:p>
    <w:p w:rsidR="00382CC7" w:rsidRDefault="00382CC7" w:rsidP="00382CC7">
      <w:pPr>
        <w:ind w:left="720"/>
      </w:pPr>
      <w:r w:rsidRPr="00382CC7">
        <w:t xml:space="preserve">The undersigned acknowledge they have reviewed the </w:t>
      </w:r>
      <w:r w:rsidRPr="00382CC7">
        <w:rPr>
          <w:b/>
        </w:rPr>
        <w:t>JMC Music Player Product Design Specification</w:t>
      </w:r>
      <w:r w:rsidRPr="00382CC7">
        <w:t xml:space="preserve"> document and agree with the approach it presents. Any changes to this Requirements Definition will be coordinated with and approved by the undersigned or their designated representatives.</w:t>
      </w:r>
    </w:p>
    <w:p w:rsidR="00382CC7" w:rsidRDefault="00382CC7" w:rsidP="00382CC7">
      <w:pPr>
        <w:ind w:left="720"/>
      </w:pPr>
    </w:p>
    <w:p w:rsidR="000170E8" w:rsidRDefault="000170E8" w:rsidP="00382CC7">
      <w:pPr>
        <w:ind w:left="720"/>
      </w:pPr>
    </w:p>
    <w:p w:rsidR="00382CC7" w:rsidRDefault="00382CC7" w:rsidP="00382CC7">
      <w:pPr>
        <w:ind w:left="720"/>
      </w:pPr>
      <w:r>
        <w:t xml:space="preserve">Signature: </w:t>
      </w:r>
      <w:r w:rsidR="000170E8">
        <w:tab/>
        <w:t>_____________________________</w:t>
      </w:r>
      <w:r w:rsidR="000170E8">
        <w:tab/>
        <w:t>Date: _____________</w:t>
      </w:r>
    </w:p>
    <w:p w:rsidR="000170E8" w:rsidRDefault="000170E8" w:rsidP="00382CC7">
      <w:pPr>
        <w:ind w:left="720"/>
      </w:pPr>
      <w:r>
        <w:t xml:space="preserve">Print Name: </w:t>
      </w:r>
      <w:r>
        <w:tab/>
        <w:t>_____________________________</w:t>
      </w:r>
    </w:p>
    <w:p w:rsidR="000170E8" w:rsidRDefault="000170E8" w:rsidP="00382CC7">
      <w:pPr>
        <w:ind w:left="720"/>
      </w:pPr>
      <w:r>
        <w:t>Title:</w:t>
      </w:r>
      <w:r>
        <w:tab/>
      </w:r>
      <w:r>
        <w:tab/>
        <w:t>_____________________________</w:t>
      </w:r>
    </w:p>
    <w:p w:rsidR="000170E8" w:rsidRDefault="000170E8" w:rsidP="00382CC7">
      <w:pPr>
        <w:ind w:left="720"/>
      </w:pPr>
      <w:r>
        <w:t xml:space="preserve">Role: </w:t>
      </w:r>
      <w:r>
        <w:tab/>
      </w:r>
      <w:r>
        <w:tab/>
        <w:t>_____________________________</w:t>
      </w:r>
    </w:p>
    <w:p w:rsidR="000170E8" w:rsidRDefault="000170E8" w:rsidP="000170E8"/>
    <w:p w:rsidR="000170E8" w:rsidRDefault="000170E8" w:rsidP="00382CC7">
      <w:pPr>
        <w:ind w:left="720"/>
      </w:pPr>
    </w:p>
    <w:p w:rsidR="000170E8" w:rsidRDefault="000170E8" w:rsidP="000170E8">
      <w:pPr>
        <w:ind w:left="720"/>
      </w:pPr>
      <w:r>
        <w:t xml:space="preserve">Signature: </w:t>
      </w:r>
      <w:r>
        <w:tab/>
        <w:t>_____________________________</w:t>
      </w:r>
      <w:r>
        <w:tab/>
        <w:t>Date: _____________</w:t>
      </w:r>
    </w:p>
    <w:p w:rsidR="000170E8" w:rsidRDefault="000170E8" w:rsidP="000170E8">
      <w:pPr>
        <w:ind w:left="720"/>
      </w:pPr>
      <w:r>
        <w:t xml:space="preserve">Print Name: </w:t>
      </w:r>
      <w:r>
        <w:tab/>
        <w:t>_____________________________</w:t>
      </w:r>
    </w:p>
    <w:p w:rsidR="000170E8" w:rsidRDefault="000170E8" w:rsidP="000170E8">
      <w:pPr>
        <w:ind w:left="720"/>
      </w:pPr>
      <w:r>
        <w:t>Title:</w:t>
      </w:r>
      <w:r>
        <w:tab/>
      </w:r>
      <w:r>
        <w:tab/>
        <w:t>_____________________________</w:t>
      </w:r>
    </w:p>
    <w:p w:rsidR="000170E8" w:rsidRPr="00382CC7" w:rsidRDefault="000170E8" w:rsidP="000170E8">
      <w:pPr>
        <w:ind w:left="720"/>
      </w:pPr>
      <w:r>
        <w:t xml:space="preserve">Role: </w:t>
      </w:r>
      <w:r>
        <w:tab/>
      </w:r>
      <w:r>
        <w:tab/>
        <w:t>_____________________________</w:t>
      </w:r>
    </w:p>
    <w:p w:rsidR="000170E8" w:rsidRPr="00382CC7" w:rsidRDefault="000170E8" w:rsidP="00382CC7">
      <w:pPr>
        <w:ind w:left="720"/>
      </w:pPr>
    </w:p>
    <w:sectPr w:rsidR="000170E8" w:rsidRPr="00382CC7" w:rsidSect="00BE2115">
      <w:headerReference w:type="default" r:id="rId21"/>
      <w:footerReference w:type="default" r:id="rId22"/>
      <w:headerReference w:type="first" r:id="rId2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545" w:rsidRDefault="001C1545" w:rsidP="008606AB">
      <w:r>
        <w:separator/>
      </w:r>
    </w:p>
  </w:endnote>
  <w:endnote w:type="continuationSeparator" w:id="0">
    <w:p w:rsidR="001C1545" w:rsidRDefault="001C154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824" w:rsidRPr="00E81B4B" w:rsidRDefault="00485824"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en-AU"/>
          </w:rPr>
          <w:t>Diploma of Software Development – Java III</w:t>
        </w:r>
      </w:sdtContent>
    </w:sdt>
    <w:r w:rsidRPr="00E81B4B">
      <w:t xml:space="preserve"> </w:t>
    </w:r>
    <w:r>
      <w:tab/>
    </w:r>
    <w:r>
      <w:tab/>
    </w:r>
    <w:sdt>
      <w:sdtPr>
        <w:id w:val="2097666719"/>
        <w:docPartObj>
          <w:docPartGallery w:val="Page Numbers (Bottom of Page)"/>
          <w:docPartUnique/>
        </w:docPartObj>
      </w:sdtPr>
      <w:sdtContent>
        <w:r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61154F6B" wp14:editId="0994AAC5">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004B5D95">
          <w:rPr>
            <w:rStyle w:val="PageNumber"/>
            <w:noProof/>
            <w:highlight w:val="lightGray"/>
          </w:rPr>
          <w:t>17</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545" w:rsidRDefault="001C1545" w:rsidP="008606AB">
      <w:r>
        <w:separator/>
      </w:r>
    </w:p>
  </w:footnote>
  <w:footnote w:type="continuationSeparator" w:id="0">
    <w:p w:rsidR="001C1545" w:rsidRDefault="001C154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824" w:rsidRDefault="00485824">
    <w:pPr>
      <w:pStyle w:val="Header"/>
    </w:pPr>
    <w:r>
      <w:rPr>
        <w:noProof/>
        <w:lang w:val="en-AU" w:eastAsia="zh-TW"/>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824" w:rsidRDefault="00485824">
    <w:pPr>
      <w:pStyle w:val="Header"/>
    </w:pPr>
    <w:r>
      <w:rPr>
        <w:noProof/>
        <w:lang w:val="en-AU" w:eastAsia="zh-TW"/>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B27E8C"/>
    <w:multiLevelType w:val="hybridMultilevel"/>
    <w:tmpl w:val="0A443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FD8542E"/>
    <w:multiLevelType w:val="hybridMultilevel"/>
    <w:tmpl w:val="1FA44A10"/>
    <w:lvl w:ilvl="0" w:tplc="6E54E6A6">
      <w:start w:val="1"/>
      <w:numFmt w:val="bullet"/>
      <w:lvlText w:val="-"/>
      <w:lvlJc w:val="left"/>
      <w:pPr>
        <w:ind w:left="720" w:hanging="360"/>
      </w:pPr>
      <w:rPr>
        <w:rFonts w:ascii="Calibri Light" w:eastAsia="PMingLiU"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15"/>
  </w:num>
  <w:num w:numId="4">
    <w:abstractNumId w:val="18"/>
  </w:num>
  <w:num w:numId="5">
    <w:abstractNumId w:val="12"/>
  </w:num>
  <w:num w:numId="6">
    <w:abstractNumId w:val="13"/>
  </w:num>
  <w:num w:numId="7">
    <w:abstractNumId w:val="11"/>
  </w:num>
  <w:num w:numId="8">
    <w:abstractNumId w:val="17"/>
  </w:num>
  <w:num w:numId="9">
    <w:abstractNumId w:val="1"/>
  </w:num>
  <w:num w:numId="10">
    <w:abstractNumId w:val="22"/>
  </w:num>
  <w:num w:numId="11">
    <w:abstractNumId w:val="0"/>
  </w:num>
  <w:num w:numId="12">
    <w:abstractNumId w:val="2"/>
  </w:num>
  <w:num w:numId="13">
    <w:abstractNumId w:val="20"/>
  </w:num>
  <w:num w:numId="14">
    <w:abstractNumId w:val="4"/>
  </w:num>
  <w:num w:numId="15">
    <w:abstractNumId w:val="9"/>
  </w:num>
  <w:num w:numId="16">
    <w:abstractNumId w:val="10"/>
  </w:num>
  <w:num w:numId="17">
    <w:abstractNumId w:val="19"/>
  </w:num>
  <w:num w:numId="18">
    <w:abstractNumId w:val="6"/>
  </w:num>
  <w:num w:numId="19">
    <w:abstractNumId w:val="3"/>
  </w:num>
  <w:num w:numId="20">
    <w:abstractNumId w:val="16"/>
  </w:num>
  <w:num w:numId="21">
    <w:abstractNumId w:val="14"/>
  </w:num>
  <w:num w:numId="22">
    <w:abstractNumId w:val="7"/>
  </w:num>
  <w:num w:numId="23">
    <w:abstractNumId w:val="5"/>
  </w:num>
  <w:num w:numId="24">
    <w:abstractNumId w:val="24"/>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06C2B"/>
    <w:rsid w:val="000103EA"/>
    <w:rsid w:val="000133DC"/>
    <w:rsid w:val="00016CEF"/>
    <w:rsid w:val="000170E8"/>
    <w:rsid w:val="0002791A"/>
    <w:rsid w:val="0003687F"/>
    <w:rsid w:val="000458D3"/>
    <w:rsid w:val="000630AD"/>
    <w:rsid w:val="0007244C"/>
    <w:rsid w:val="00074D89"/>
    <w:rsid w:val="0009280B"/>
    <w:rsid w:val="000A5A41"/>
    <w:rsid w:val="000E4CA2"/>
    <w:rsid w:val="000F5E48"/>
    <w:rsid w:val="001032A7"/>
    <w:rsid w:val="001307F2"/>
    <w:rsid w:val="00133AE7"/>
    <w:rsid w:val="00133D35"/>
    <w:rsid w:val="001359A5"/>
    <w:rsid w:val="001400A7"/>
    <w:rsid w:val="00140633"/>
    <w:rsid w:val="0014138F"/>
    <w:rsid w:val="00141D4B"/>
    <w:rsid w:val="00157987"/>
    <w:rsid w:val="00163100"/>
    <w:rsid w:val="00164D35"/>
    <w:rsid w:val="00180436"/>
    <w:rsid w:val="0018775D"/>
    <w:rsid w:val="001B1BF3"/>
    <w:rsid w:val="001B417F"/>
    <w:rsid w:val="001B7B5E"/>
    <w:rsid w:val="001C1545"/>
    <w:rsid w:val="001F10F1"/>
    <w:rsid w:val="00224640"/>
    <w:rsid w:val="0022676F"/>
    <w:rsid w:val="00226BAF"/>
    <w:rsid w:val="00233809"/>
    <w:rsid w:val="00240FC4"/>
    <w:rsid w:val="0024241E"/>
    <w:rsid w:val="00251291"/>
    <w:rsid w:val="002521CA"/>
    <w:rsid w:val="00271CC1"/>
    <w:rsid w:val="002868AC"/>
    <w:rsid w:val="002E626B"/>
    <w:rsid w:val="002E69EA"/>
    <w:rsid w:val="002F2511"/>
    <w:rsid w:val="00300CE6"/>
    <w:rsid w:val="003022AB"/>
    <w:rsid w:val="0030312F"/>
    <w:rsid w:val="00303D86"/>
    <w:rsid w:val="003122AC"/>
    <w:rsid w:val="00325459"/>
    <w:rsid w:val="00326E12"/>
    <w:rsid w:val="003312FA"/>
    <w:rsid w:val="00337F01"/>
    <w:rsid w:val="00340739"/>
    <w:rsid w:val="003515DC"/>
    <w:rsid w:val="00360C91"/>
    <w:rsid w:val="00382CC7"/>
    <w:rsid w:val="003846D7"/>
    <w:rsid w:val="00393946"/>
    <w:rsid w:val="003A4C59"/>
    <w:rsid w:val="003A68CB"/>
    <w:rsid w:val="003D3CAD"/>
    <w:rsid w:val="003D3D7F"/>
    <w:rsid w:val="003D656E"/>
    <w:rsid w:val="003D711E"/>
    <w:rsid w:val="003E2596"/>
    <w:rsid w:val="0040576F"/>
    <w:rsid w:val="00414864"/>
    <w:rsid w:val="00416FB5"/>
    <w:rsid w:val="00441E6B"/>
    <w:rsid w:val="00445136"/>
    <w:rsid w:val="0045625C"/>
    <w:rsid w:val="00457DC6"/>
    <w:rsid w:val="0046798E"/>
    <w:rsid w:val="004759A5"/>
    <w:rsid w:val="00484AB4"/>
    <w:rsid w:val="00485824"/>
    <w:rsid w:val="004A20D6"/>
    <w:rsid w:val="004A293C"/>
    <w:rsid w:val="004A38EC"/>
    <w:rsid w:val="004B5D95"/>
    <w:rsid w:val="004D14EE"/>
    <w:rsid w:val="004D6E68"/>
    <w:rsid w:val="004E02F2"/>
    <w:rsid w:val="004E39FD"/>
    <w:rsid w:val="004F16C9"/>
    <w:rsid w:val="004F260A"/>
    <w:rsid w:val="004F2779"/>
    <w:rsid w:val="00507151"/>
    <w:rsid w:val="0052261B"/>
    <w:rsid w:val="005242B8"/>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6680"/>
    <w:rsid w:val="005D7EFC"/>
    <w:rsid w:val="005E47CC"/>
    <w:rsid w:val="005F069A"/>
    <w:rsid w:val="005F5019"/>
    <w:rsid w:val="005F656A"/>
    <w:rsid w:val="00606F34"/>
    <w:rsid w:val="006140A9"/>
    <w:rsid w:val="00615616"/>
    <w:rsid w:val="006265EA"/>
    <w:rsid w:val="00640253"/>
    <w:rsid w:val="00654740"/>
    <w:rsid w:val="006632C6"/>
    <w:rsid w:val="00670CFA"/>
    <w:rsid w:val="00671403"/>
    <w:rsid w:val="00682A29"/>
    <w:rsid w:val="00692F0D"/>
    <w:rsid w:val="00697C79"/>
    <w:rsid w:val="006C08BD"/>
    <w:rsid w:val="006C67DE"/>
    <w:rsid w:val="006D5765"/>
    <w:rsid w:val="006E1E2D"/>
    <w:rsid w:val="006F544B"/>
    <w:rsid w:val="006F64EB"/>
    <w:rsid w:val="00703281"/>
    <w:rsid w:val="00720DC0"/>
    <w:rsid w:val="007215F1"/>
    <w:rsid w:val="0074607A"/>
    <w:rsid w:val="00753EC1"/>
    <w:rsid w:val="00790307"/>
    <w:rsid w:val="007B04B0"/>
    <w:rsid w:val="007B2384"/>
    <w:rsid w:val="007C1E36"/>
    <w:rsid w:val="007C2A30"/>
    <w:rsid w:val="007D5A3F"/>
    <w:rsid w:val="0080749A"/>
    <w:rsid w:val="0082039C"/>
    <w:rsid w:val="00835062"/>
    <w:rsid w:val="008547A9"/>
    <w:rsid w:val="008606AB"/>
    <w:rsid w:val="0087524C"/>
    <w:rsid w:val="008812DC"/>
    <w:rsid w:val="008825A3"/>
    <w:rsid w:val="008967C4"/>
    <w:rsid w:val="008A0D41"/>
    <w:rsid w:val="008C679D"/>
    <w:rsid w:val="008D187A"/>
    <w:rsid w:val="008D25F7"/>
    <w:rsid w:val="008E6F83"/>
    <w:rsid w:val="008F1B7F"/>
    <w:rsid w:val="008F4289"/>
    <w:rsid w:val="008F4696"/>
    <w:rsid w:val="00902F5A"/>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45F7A"/>
    <w:rsid w:val="00A50E41"/>
    <w:rsid w:val="00A777EF"/>
    <w:rsid w:val="00A91398"/>
    <w:rsid w:val="00AB45CE"/>
    <w:rsid w:val="00AB60FA"/>
    <w:rsid w:val="00AD010B"/>
    <w:rsid w:val="00AD49D5"/>
    <w:rsid w:val="00AE173E"/>
    <w:rsid w:val="00B03BF3"/>
    <w:rsid w:val="00B26DBD"/>
    <w:rsid w:val="00B30030"/>
    <w:rsid w:val="00B4286F"/>
    <w:rsid w:val="00B5279B"/>
    <w:rsid w:val="00B64792"/>
    <w:rsid w:val="00B71E3C"/>
    <w:rsid w:val="00B726D8"/>
    <w:rsid w:val="00B77497"/>
    <w:rsid w:val="00B81AAE"/>
    <w:rsid w:val="00B93A0A"/>
    <w:rsid w:val="00B9660E"/>
    <w:rsid w:val="00BA15AE"/>
    <w:rsid w:val="00BA5875"/>
    <w:rsid w:val="00BB76A1"/>
    <w:rsid w:val="00BC292B"/>
    <w:rsid w:val="00BD1A49"/>
    <w:rsid w:val="00BD60D1"/>
    <w:rsid w:val="00BD746C"/>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831C4"/>
    <w:rsid w:val="00C958D1"/>
    <w:rsid w:val="00C96E5D"/>
    <w:rsid w:val="00CA0DF3"/>
    <w:rsid w:val="00CA3385"/>
    <w:rsid w:val="00CB7B85"/>
    <w:rsid w:val="00CC0EDB"/>
    <w:rsid w:val="00CC4A97"/>
    <w:rsid w:val="00CD01D6"/>
    <w:rsid w:val="00CD4BE2"/>
    <w:rsid w:val="00CD7407"/>
    <w:rsid w:val="00CE69FC"/>
    <w:rsid w:val="00D011B5"/>
    <w:rsid w:val="00D0232A"/>
    <w:rsid w:val="00D05B00"/>
    <w:rsid w:val="00D10535"/>
    <w:rsid w:val="00D27F37"/>
    <w:rsid w:val="00D359E1"/>
    <w:rsid w:val="00D43EA2"/>
    <w:rsid w:val="00D45FAC"/>
    <w:rsid w:val="00D461FE"/>
    <w:rsid w:val="00D54778"/>
    <w:rsid w:val="00D6410D"/>
    <w:rsid w:val="00D65B8F"/>
    <w:rsid w:val="00D673C3"/>
    <w:rsid w:val="00D8227D"/>
    <w:rsid w:val="00DE2209"/>
    <w:rsid w:val="00DE2A76"/>
    <w:rsid w:val="00DE356F"/>
    <w:rsid w:val="00DF799F"/>
    <w:rsid w:val="00E07CA1"/>
    <w:rsid w:val="00E11007"/>
    <w:rsid w:val="00E20E57"/>
    <w:rsid w:val="00E25ADD"/>
    <w:rsid w:val="00E4314A"/>
    <w:rsid w:val="00E4799D"/>
    <w:rsid w:val="00E604CB"/>
    <w:rsid w:val="00E62F4C"/>
    <w:rsid w:val="00E73641"/>
    <w:rsid w:val="00E8012A"/>
    <w:rsid w:val="00E81B4B"/>
    <w:rsid w:val="00EB206F"/>
    <w:rsid w:val="00EB6826"/>
    <w:rsid w:val="00EC0E43"/>
    <w:rsid w:val="00EC111F"/>
    <w:rsid w:val="00EC7EB3"/>
    <w:rsid w:val="00ED7F81"/>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eldung.com/opencs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github.com/Icemaush/JMC-Music-Play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FDBDCFF9FC4618A7414BF109E0ACD2"/>
        <w:category>
          <w:name w:val="General"/>
          <w:gallery w:val="placeholder"/>
        </w:category>
        <w:types>
          <w:type w:val="bbPlcHdr"/>
        </w:types>
        <w:behaviors>
          <w:behavior w:val="content"/>
        </w:behaviors>
        <w:guid w:val="{9063981F-A1CA-46C2-908F-08D35B6B37E8}"/>
      </w:docPartPr>
      <w:docPartBody>
        <w:p w:rsidR="00205CA3" w:rsidRDefault="00205CA3">
          <w:pPr>
            <w:pStyle w:val="A6FDBDCFF9FC4618A7414BF109E0ACD2"/>
          </w:pPr>
          <w:r w:rsidRPr="000040C5">
            <w:t>Student:</w:t>
          </w:r>
        </w:p>
      </w:docPartBody>
    </w:docPart>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42AE8"/>
    <w:rsid w:val="00044B7F"/>
    <w:rsid w:val="00124244"/>
    <w:rsid w:val="001D02BE"/>
    <w:rsid w:val="001D71B8"/>
    <w:rsid w:val="001F2B69"/>
    <w:rsid w:val="0020179D"/>
    <w:rsid w:val="00205CA3"/>
    <w:rsid w:val="002300E6"/>
    <w:rsid w:val="002E0690"/>
    <w:rsid w:val="003A1701"/>
    <w:rsid w:val="003B0161"/>
    <w:rsid w:val="004A4BA5"/>
    <w:rsid w:val="00643D35"/>
    <w:rsid w:val="007F4C5D"/>
    <w:rsid w:val="00865E20"/>
    <w:rsid w:val="008D0BC1"/>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5A07D1767F834BB9B43052A360BEE00B">
    <w:name w:val="5A07D1767F834BB9B43052A360BEE00B"/>
  </w:style>
  <w:style w:type="paragraph" w:customStyle="1" w:styleId="76ED48FA9D46443B8CED40C54E5B0EA8">
    <w:name w:val="76ED48FA9D46443B8CED40C54E5B0EA8"/>
  </w:style>
  <w:style w:type="paragraph" w:customStyle="1" w:styleId="196ECD20DC9B47289B0A9A958D92ABAF">
    <w:name w:val="196ECD20DC9B47289B0A9A958D92ABAF"/>
  </w:style>
  <w:style w:type="paragraph" w:customStyle="1" w:styleId="A6FDBDCFF9FC4618A7414BF109E0ACD2">
    <w:name w:val="A6FDBDCFF9FC4618A7414BF109E0ACD2"/>
  </w:style>
  <w:style w:type="paragraph" w:customStyle="1" w:styleId="A5AD11EEB22E484EA3AEC8BD805D5AA7">
    <w:name w:val="A5AD11EEB22E484EA3AEC8BD805D5AA7"/>
  </w:style>
  <w:style w:type="paragraph" w:customStyle="1" w:styleId="5144A87C673C4FB799E50491689E6F2A">
    <w:name w:val="5144A87C673C4FB799E50491689E6F2A"/>
  </w:style>
  <w:style w:type="paragraph" w:customStyle="1" w:styleId="6029BB2EEC4C4775AA6CD317841B98B0">
    <w:name w:val="6029BB2EEC4C4775AA6CD317841B98B0"/>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customStyle="1" w:styleId="87C2F9FCF25247B298C9E81BC779682F">
    <w:name w:val="87C2F9FCF25247B298C9E81BC779682F"/>
  </w:style>
  <w:style w:type="paragraph" w:customStyle="1" w:styleId="46C93C4F2FC748AFAB1185B841C3F8A5">
    <w:name w:val="46C93C4F2FC748AFAB1185B841C3F8A5"/>
  </w:style>
  <w:style w:type="paragraph" w:customStyle="1" w:styleId="BEFA2A69F8B34D31ADE1B1F982874B7C">
    <w:name w:val="BEFA2A69F8B34D31ADE1B1F982874B7C"/>
  </w:style>
  <w:style w:type="paragraph" w:customStyle="1" w:styleId="5654ABE8CD0B47E39A1D49270356EE6E">
    <w:name w:val="5654ABE8CD0B47E39A1D49270356EE6E"/>
  </w:style>
  <w:style w:type="paragraph" w:customStyle="1" w:styleId="6D9AB909A19D43ABB2708819D348D432">
    <w:name w:val="6D9AB909A19D43ABB2708819D348D432"/>
  </w:style>
  <w:style w:type="paragraph" w:customStyle="1" w:styleId="0FAF979FFDA046B7B8D1C1A895C736F2">
    <w:name w:val="0FAF979FFDA046B7B8D1C1A895C736F2"/>
  </w:style>
  <w:style w:type="paragraph" w:customStyle="1" w:styleId="A3BACBF7135D436B838F01B3424CBDC9">
    <w:name w:val="A3BACBF7135D436B838F01B3424CBDC9"/>
  </w:style>
  <w:style w:type="paragraph" w:customStyle="1" w:styleId="B66C1A3F761E47F19A50802EC0C7BFFA">
    <w:name w:val="B66C1A3F761E47F19A50802EC0C7BFFA"/>
  </w:style>
  <w:style w:type="paragraph" w:customStyle="1" w:styleId="E02C95E2B4324C23858490C12EB5A6D6">
    <w:name w:val="E02C95E2B4324C23858490C12EB5A6D6"/>
  </w:style>
  <w:style w:type="paragraph" w:customStyle="1" w:styleId="4DFD80C844F94D66BF0D9D0776E8ACCE">
    <w:name w:val="4DFD80C844F94D66BF0D9D0776E8ACCE"/>
  </w:style>
  <w:style w:type="paragraph" w:customStyle="1" w:styleId="B30C9B8746684BDB85155BFBA09745DE">
    <w:name w:val="B30C9B8746684BDB85155BFBA09745DE"/>
  </w:style>
  <w:style w:type="paragraph" w:customStyle="1" w:styleId="5E7EBAD1098441C498F3878BECC93A3F">
    <w:name w:val="5E7EBAD1098441C498F3878BECC93A3F"/>
  </w:style>
  <w:style w:type="paragraph" w:customStyle="1" w:styleId="48CC62AD83244E4AA63A1EDF043A50C1">
    <w:name w:val="48CC62AD83244E4AA63A1EDF043A50C1"/>
  </w:style>
  <w:style w:type="paragraph" w:customStyle="1" w:styleId="5B7AEF442E764645A0CA9A978A132B5F">
    <w:name w:val="5B7AEF442E764645A0CA9A978A132B5F"/>
  </w:style>
  <w:style w:type="paragraph" w:customStyle="1" w:styleId="6D07BCDF40964791881EE3BF09102D6B">
    <w:name w:val="6D07BCDF40964791881EE3BF09102D6B"/>
  </w:style>
  <w:style w:type="paragraph" w:customStyle="1" w:styleId="B6BE204A717247C6AC837AA9DE870135">
    <w:name w:val="B6BE204A717247C6AC837AA9DE870135"/>
  </w:style>
  <w:style w:type="paragraph" w:customStyle="1" w:styleId="5D168EEA5155488F86178148CE6829F9">
    <w:name w:val="5D168EEA5155488F86178148CE6829F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12AF5479F7C404D895F5D9F9A5169E4">
    <w:name w:val="B12AF5479F7C404D895F5D9F9A5169E4"/>
  </w:style>
  <w:style w:type="paragraph" w:customStyle="1" w:styleId="07955906194843E5B944976BD4DBA64F">
    <w:name w:val="07955906194843E5B944976BD4DBA64F"/>
  </w:style>
  <w:style w:type="paragraph" w:customStyle="1" w:styleId="31E7EBC19C05489DA607B057C0ABCB02">
    <w:name w:val="31E7EBC19C05489DA607B057C0ABCB02"/>
  </w:style>
  <w:style w:type="paragraph" w:customStyle="1" w:styleId="D46AE4E4F92F45B09732B7769CA5306B">
    <w:name w:val="D46AE4E4F92F45B09732B7769CA5306B"/>
  </w:style>
  <w:style w:type="paragraph" w:customStyle="1" w:styleId="E200A1664EBB459B8D4B6D4369576E0C">
    <w:name w:val="E200A1664EBB459B8D4B6D4369576E0C"/>
  </w:style>
  <w:style w:type="paragraph" w:customStyle="1" w:styleId="10BAB314ABD14148A64FB386703CE3BA">
    <w:name w:val="10BAB314ABD14148A64FB386703CE3BA"/>
  </w:style>
  <w:style w:type="paragraph" w:customStyle="1" w:styleId="6850D211609840FAA217350B24FB594E">
    <w:name w:val="6850D211609840FAA217350B24FB594E"/>
  </w:style>
  <w:style w:type="paragraph" w:customStyle="1" w:styleId="C490A9551B0E419DAA271D906E14FD94">
    <w:name w:val="C490A9551B0E419DAA271D906E14FD94"/>
  </w:style>
  <w:style w:type="paragraph" w:customStyle="1" w:styleId="156527524D5242DCA019B13EFA7B7BB2">
    <w:name w:val="156527524D5242DCA019B13EFA7B7BB2"/>
  </w:style>
  <w:style w:type="paragraph" w:customStyle="1" w:styleId="C97FA822E0264F65ACEBC7DF0EBD2523">
    <w:name w:val="C97FA822E0264F65ACEBC7DF0EBD2523"/>
  </w:style>
  <w:style w:type="paragraph" w:customStyle="1" w:styleId="472D528C5C494408A29936ABA0B8C8FB">
    <w:name w:val="472D528C5C494408A29936ABA0B8C8FB"/>
  </w:style>
  <w:style w:type="paragraph" w:customStyle="1" w:styleId="A218B42E20A5419C8191497A4D39C397">
    <w:name w:val="A218B42E20A5419C8191497A4D39C397"/>
  </w:style>
  <w:style w:type="paragraph" w:customStyle="1" w:styleId="8A8E277568394BBDB3D81AD727CADA69">
    <w:name w:val="8A8E277568394BBDB3D81AD727CADA69"/>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 w:type="paragraph" w:customStyle="1" w:styleId="8DC18D3B0B3046A0A12EF1A3AAB25BC1">
    <w:name w:val="8DC18D3B0B3046A0A12EF1A3AAB25BC1"/>
  </w:style>
  <w:style w:type="paragraph" w:customStyle="1" w:styleId="0EFF3FCBD20B43A5893A7FC27F7591F8">
    <w:name w:val="0EFF3FCBD20B43A5893A7FC27F7591F8"/>
  </w:style>
  <w:style w:type="paragraph" w:customStyle="1" w:styleId="465289F814E0431C97F067A9EB97706F">
    <w:name w:val="465289F814E0431C97F067A9EB97706F"/>
  </w:style>
  <w:style w:type="paragraph" w:customStyle="1" w:styleId="E6AD9250F49C48E1ADC30AC2B051C86C">
    <w:name w:val="E6AD9250F49C48E1ADC30AC2B051C86C"/>
  </w:style>
  <w:style w:type="paragraph" w:customStyle="1" w:styleId="F4D5E2DBB8B6459399605F345BFF2FDD">
    <w:name w:val="F4D5E2DBB8B6459399605F345BFF2FDD"/>
  </w:style>
  <w:style w:type="paragraph" w:customStyle="1" w:styleId="4A2E4974E1764BDD816C09201E83608B">
    <w:name w:val="4A2E4974E1764BDD816C09201E83608B"/>
  </w:style>
  <w:style w:type="paragraph" w:customStyle="1" w:styleId="65C47DE510E247F095BCC11538C3588C">
    <w:name w:val="65C47DE510E247F095BCC11538C3588C"/>
  </w:style>
  <w:style w:type="paragraph" w:customStyle="1" w:styleId="244971DDC3B34187A363043B47449E69">
    <w:name w:val="244971DDC3B34187A363043B47449E69"/>
  </w:style>
  <w:style w:type="paragraph" w:customStyle="1" w:styleId="5FBFBD2126A44EA2B60AEFC3FC8FE633">
    <w:name w:val="5FBFBD2126A44EA2B60AEFC3FC8FE633"/>
    <w:rsid w:val="00205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40404"/>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2E1650-B691-4377-989D-FD7CE80C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Diploma of Software Development – Java III</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Java III</dc:title>
  <dc:subject/>
  <dc:creator/>
  <cp:keywords/>
  <dc:description/>
  <cp:lastModifiedBy/>
  <cp:revision>1</cp:revision>
  <dcterms:created xsi:type="dcterms:W3CDTF">2020-10-15T05:08:00Z</dcterms:created>
  <dcterms:modified xsi:type="dcterms:W3CDTF">2020-11-25T16:19:00Z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